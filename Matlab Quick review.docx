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DC1" w:rsidRDefault="003F3DC1" w:rsidP="00E271EE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B80000"/>
          <w:sz w:val="50"/>
          <w:szCs w:val="50"/>
        </w:rPr>
      </w:pPr>
      <w:r>
        <w:rPr>
          <w:rFonts w:ascii="CMBX12" w:hAnsi="CMBX12" w:cs="CMBX12"/>
          <w:color w:val="B80000"/>
          <w:sz w:val="50"/>
          <w:szCs w:val="50"/>
        </w:rPr>
        <w:t>Tutorial lessons</w:t>
      </w:r>
      <w:r>
        <w:rPr>
          <w:rFonts w:ascii="CMBX12" w:hAnsi="CMBX12" w:cs="CMBX12"/>
          <w:color w:val="B80000"/>
          <w:sz w:val="50"/>
          <w:szCs w:val="50"/>
        </w:rPr>
        <w:t>-1</w:t>
      </w:r>
    </w:p>
    <w:p w:rsidR="003F3DC1" w:rsidRDefault="003F3DC1" w:rsidP="00E271EE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</w:p>
    <w:p w:rsidR="00F96E74" w:rsidRDefault="00E271EE" w:rsidP="00E271E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&gt;&gt; who</w:t>
      </w:r>
      <w:r>
        <w:rPr>
          <w:rFonts w:ascii="CMTT12" w:hAnsi="CMTT12" w:cs="CMTT12"/>
          <w:sz w:val="24"/>
          <w:szCs w:val="24"/>
        </w:rPr>
        <w:t xml:space="preserve">: </w:t>
      </w:r>
      <w:r>
        <w:rPr>
          <w:rFonts w:ascii="CMR12" w:hAnsi="CMR12" w:cs="CMR12"/>
          <w:sz w:val="24"/>
          <w:szCs w:val="24"/>
        </w:rPr>
        <w:t>In order to display a list of the variables currently in the memory,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type</w:t>
      </w:r>
    </w:p>
    <w:p w:rsidR="00E271EE" w:rsidRDefault="00E271EE" w:rsidP="00E271E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E271EE" w:rsidRDefault="00E271EE" w:rsidP="00E271E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&gt;&gt; diary</w:t>
      </w:r>
      <w:r>
        <w:rPr>
          <w:rFonts w:ascii="CMTT12" w:hAnsi="CMTT12" w:cs="CMTT12"/>
          <w:sz w:val="24"/>
          <w:szCs w:val="24"/>
        </w:rPr>
        <w:t xml:space="preserve">: </w:t>
      </w:r>
      <w:r>
        <w:rPr>
          <w:rFonts w:ascii="CMR12" w:hAnsi="CMR12" w:cs="CMR12"/>
          <w:sz w:val="24"/>
          <w:szCs w:val="24"/>
        </w:rPr>
        <w:t>to keep track of everything done during a MATLAB session</w:t>
      </w:r>
    </w:p>
    <w:p w:rsidR="00E271EE" w:rsidRDefault="00E271EE" w:rsidP="00E271EE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    </w:t>
      </w:r>
      <w:r>
        <w:rPr>
          <w:rFonts w:ascii="CMTT12" w:hAnsi="CMTT12" w:cs="CMTT12"/>
          <w:sz w:val="24"/>
          <w:szCs w:val="24"/>
        </w:rPr>
        <w:t>&gt;&gt; diary FileName</w:t>
      </w:r>
    </w:p>
    <w:p w:rsidR="00E271EE" w:rsidRDefault="00E271EE" w:rsidP="00E271E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E271EE" w:rsidRDefault="00E271EE" w:rsidP="00E271EE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Entering multiple statements per line</w:t>
      </w:r>
    </w:p>
    <w:p w:rsidR="00E271EE" w:rsidRDefault="00E271EE" w:rsidP="00E271E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Use commas (</w:t>
      </w:r>
      <w:r>
        <w:rPr>
          <w:rFonts w:ascii="CMTT12" w:hAnsi="CMTT12" w:cs="CMTT12"/>
          <w:sz w:val="24"/>
          <w:szCs w:val="24"/>
        </w:rPr>
        <w:t>,</w:t>
      </w:r>
      <w:r>
        <w:rPr>
          <w:rFonts w:ascii="CMR12" w:hAnsi="CMR12" w:cs="CMR12"/>
          <w:sz w:val="24"/>
          <w:szCs w:val="24"/>
        </w:rPr>
        <w:t>) or semicolons (</w:t>
      </w:r>
      <w:r>
        <w:rPr>
          <w:rFonts w:ascii="CMTT12" w:hAnsi="CMTT12" w:cs="CMTT12"/>
          <w:sz w:val="24"/>
          <w:szCs w:val="24"/>
        </w:rPr>
        <w:t>;</w:t>
      </w:r>
      <w:r>
        <w:rPr>
          <w:rFonts w:ascii="CMR12" w:hAnsi="CMR12" w:cs="CMR12"/>
          <w:sz w:val="24"/>
          <w:szCs w:val="24"/>
        </w:rPr>
        <w:t>) to</w:t>
      </w:r>
    </w:p>
    <w:p w:rsidR="00E271EE" w:rsidRDefault="00E271EE" w:rsidP="00E271E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enter more than one statement at once. Commas (</w:t>
      </w:r>
      <w:r>
        <w:rPr>
          <w:rFonts w:ascii="CMTT12" w:hAnsi="CMTT12" w:cs="CMTT12"/>
          <w:sz w:val="24"/>
          <w:szCs w:val="24"/>
        </w:rPr>
        <w:t>,</w:t>
      </w:r>
      <w:r>
        <w:rPr>
          <w:rFonts w:ascii="CMR12" w:hAnsi="CMR12" w:cs="CMR12"/>
          <w:sz w:val="24"/>
          <w:szCs w:val="24"/>
        </w:rPr>
        <w:t>) allow multiple statements per line</w:t>
      </w:r>
    </w:p>
    <w:p w:rsidR="00E271EE" w:rsidRDefault="00E271EE" w:rsidP="00E271E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without suppressing output.</w:t>
      </w:r>
    </w:p>
    <w:p w:rsidR="00E271EE" w:rsidRDefault="00E271EE" w:rsidP="00E271EE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&gt;&gt; a=7; b=cos(a), c=cosh(a)</w:t>
      </w:r>
    </w:p>
    <w:p w:rsidR="00E271EE" w:rsidRDefault="00E271EE" w:rsidP="00E271EE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b =</w:t>
      </w:r>
    </w:p>
    <w:p w:rsidR="00E271EE" w:rsidRDefault="00E271EE" w:rsidP="00E271EE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0.6570</w:t>
      </w:r>
    </w:p>
    <w:p w:rsidR="00E271EE" w:rsidRDefault="00E271EE" w:rsidP="00E271EE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c =</w:t>
      </w:r>
    </w:p>
    <w:p w:rsidR="00E271EE" w:rsidRDefault="00E271EE" w:rsidP="00E271EE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548.3170</w:t>
      </w:r>
    </w:p>
    <w:p w:rsidR="003F3DC1" w:rsidRDefault="003F3DC1" w:rsidP="00E271EE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</w:p>
    <w:p w:rsidR="003F3DC1" w:rsidRDefault="003F3DC1" w:rsidP="00E271EE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</w:p>
    <w:p w:rsidR="003F3DC1" w:rsidRDefault="003F3DC1" w:rsidP="003F3DC1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&gt;&gt; lookfor inverse</w:t>
      </w:r>
      <w:r>
        <w:rPr>
          <w:rFonts w:ascii="CMTT12" w:hAnsi="CMTT12" w:cs="CMTT12"/>
          <w:sz w:val="24"/>
          <w:szCs w:val="24"/>
        </w:rPr>
        <w:t xml:space="preserve">: </w:t>
      </w:r>
      <w:r>
        <w:rPr>
          <w:rFonts w:ascii="CMR12" w:hAnsi="CMR12" w:cs="CMR12"/>
          <w:sz w:val="24"/>
          <w:szCs w:val="24"/>
        </w:rPr>
        <w:t xml:space="preserve">the command </w:t>
      </w:r>
      <w:r>
        <w:rPr>
          <w:rFonts w:ascii="CMTT12" w:hAnsi="CMTT12" w:cs="CMTT12"/>
          <w:sz w:val="24"/>
          <w:szCs w:val="24"/>
        </w:rPr>
        <w:t>help</w:t>
      </w:r>
    </w:p>
    <w:p w:rsidR="003F3DC1" w:rsidRDefault="003F3DC1" w:rsidP="003F3DC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inverse </w:t>
      </w:r>
      <w:r>
        <w:rPr>
          <w:rFonts w:ascii="CMR12" w:hAnsi="CMR12" w:cs="CMR12"/>
          <w:sz w:val="24"/>
          <w:szCs w:val="24"/>
        </w:rPr>
        <w:t xml:space="preserve">will produce nothing. On the other hand, the command </w:t>
      </w:r>
      <w:r>
        <w:rPr>
          <w:rFonts w:ascii="CMTT12" w:hAnsi="CMTT12" w:cs="CMTT12"/>
          <w:sz w:val="24"/>
          <w:szCs w:val="24"/>
        </w:rPr>
        <w:t xml:space="preserve">lookfor inverse </w:t>
      </w:r>
      <w:r>
        <w:rPr>
          <w:rFonts w:ascii="CMR12" w:hAnsi="CMR12" w:cs="CMR12"/>
          <w:sz w:val="24"/>
          <w:szCs w:val="24"/>
        </w:rPr>
        <w:t>will</w:t>
      </w:r>
    </w:p>
    <w:p w:rsidR="003F3DC1" w:rsidRDefault="003F3DC1" w:rsidP="003F3DC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produce detailed information, which includes the function of interest, inv.</w:t>
      </w:r>
    </w:p>
    <w:p w:rsidR="003F3DC1" w:rsidRDefault="003F3DC1" w:rsidP="003F3DC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&gt;&gt; lookfor FunctionName</w:t>
      </w:r>
    </w:p>
    <w:p w:rsidR="003F3DC1" w:rsidRDefault="003F3DC1" w:rsidP="003F3DC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3F3DC1" w:rsidRDefault="003F3DC1" w:rsidP="003F3DC1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B80000"/>
          <w:sz w:val="50"/>
          <w:szCs w:val="50"/>
        </w:rPr>
      </w:pPr>
      <w:r>
        <w:rPr>
          <w:rFonts w:ascii="CMBX12" w:hAnsi="CMBX12" w:cs="CMBX12"/>
          <w:color w:val="B80000"/>
          <w:sz w:val="50"/>
          <w:szCs w:val="50"/>
        </w:rPr>
        <w:t xml:space="preserve">Tutorial lessons </w:t>
      </w:r>
      <w:r>
        <w:rPr>
          <w:rFonts w:ascii="CMBX12" w:hAnsi="CMBX12" w:cs="CMBX12"/>
          <w:color w:val="B80000"/>
          <w:sz w:val="50"/>
          <w:szCs w:val="50"/>
        </w:rPr>
        <w:t>-</w:t>
      </w:r>
      <w:r>
        <w:rPr>
          <w:rFonts w:ascii="CMBX12" w:hAnsi="CMBX12" w:cs="CMBX12"/>
          <w:color w:val="B80000"/>
          <w:sz w:val="50"/>
          <w:szCs w:val="50"/>
        </w:rPr>
        <w:t>2</w:t>
      </w:r>
    </w:p>
    <w:p w:rsidR="003F3DC1" w:rsidRDefault="003F3DC1" w:rsidP="003F3DC1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B80000"/>
          <w:sz w:val="50"/>
          <w:szCs w:val="50"/>
        </w:rPr>
      </w:pPr>
    </w:p>
    <w:p w:rsidR="003F3DC1" w:rsidRDefault="003F3DC1" w:rsidP="003F3DC1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FF"/>
          <w:sz w:val="34"/>
          <w:szCs w:val="34"/>
        </w:rPr>
      </w:pPr>
      <w:r>
        <w:rPr>
          <w:rFonts w:ascii="CMBX12" w:hAnsi="CMBX12" w:cs="CMBX12"/>
          <w:color w:val="000000"/>
          <w:sz w:val="34"/>
          <w:szCs w:val="34"/>
        </w:rPr>
        <w:t xml:space="preserve">2.1 </w:t>
      </w:r>
      <w:r>
        <w:rPr>
          <w:rFonts w:ascii="CMBX12" w:hAnsi="CMBX12" w:cs="CMBX12"/>
          <w:color w:val="0000FF"/>
          <w:sz w:val="34"/>
          <w:szCs w:val="34"/>
        </w:rPr>
        <w:t>Mathematical functions</w:t>
      </w:r>
    </w:p>
    <w:p w:rsidR="003F3DC1" w:rsidRDefault="003F3DC1" w:rsidP="003F3DC1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i/>
          <w:iCs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Typing </w:t>
      </w:r>
      <w:r>
        <w:rPr>
          <w:rFonts w:ascii="CMTT12" w:hAnsi="CMTT12" w:cs="CMTT12"/>
          <w:sz w:val="24"/>
          <w:szCs w:val="24"/>
        </w:rPr>
        <w:t xml:space="preserve">help elfun </w:t>
      </w:r>
      <w:r>
        <w:rPr>
          <w:rFonts w:ascii="CMR12" w:hAnsi="CMR12" w:cs="CMR12"/>
          <w:sz w:val="24"/>
          <w:szCs w:val="24"/>
        </w:rPr>
        <w:t xml:space="preserve">and </w:t>
      </w:r>
      <w:r>
        <w:rPr>
          <w:rFonts w:ascii="CMTT12" w:hAnsi="CMTT12" w:cs="CMTT12"/>
          <w:sz w:val="24"/>
          <w:szCs w:val="24"/>
        </w:rPr>
        <w:t xml:space="preserve">help specfun </w:t>
      </w:r>
      <w:r>
        <w:rPr>
          <w:rFonts w:ascii="CMR12" w:hAnsi="CMR12" w:cs="CMR12"/>
          <w:sz w:val="24"/>
          <w:szCs w:val="24"/>
        </w:rPr>
        <w:t xml:space="preserve">calls up full lists of </w:t>
      </w:r>
      <w:r>
        <w:rPr>
          <w:rFonts w:ascii="CMTI12" w:hAnsi="CMTI12" w:cs="CMTI12"/>
          <w:i/>
          <w:iCs/>
          <w:sz w:val="24"/>
          <w:szCs w:val="24"/>
        </w:rPr>
        <w:t xml:space="preserve">elementary </w:t>
      </w:r>
      <w:r>
        <w:rPr>
          <w:rFonts w:ascii="CMR12" w:hAnsi="CMR12" w:cs="CMR12"/>
          <w:sz w:val="24"/>
          <w:szCs w:val="24"/>
        </w:rPr>
        <w:t xml:space="preserve">and </w:t>
      </w:r>
      <w:r>
        <w:rPr>
          <w:rFonts w:ascii="CMTI12" w:hAnsi="CMTI12" w:cs="CMTI12"/>
          <w:i/>
          <w:iCs/>
          <w:sz w:val="24"/>
          <w:szCs w:val="24"/>
        </w:rPr>
        <w:t>special</w:t>
      </w:r>
    </w:p>
    <w:p w:rsidR="003F3DC1" w:rsidRDefault="003F3DC1" w:rsidP="003F3DC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functions respectively.</w:t>
      </w:r>
    </w:p>
    <w:p w:rsidR="003F3DC1" w:rsidRDefault="003F3DC1" w:rsidP="003F3DC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There is a long list of mathematical functions that are </w:t>
      </w:r>
      <w:r>
        <w:rPr>
          <w:rFonts w:ascii="CMTI12" w:hAnsi="CMTI12" w:cs="CMTI12"/>
          <w:i/>
          <w:iCs/>
          <w:sz w:val="24"/>
          <w:szCs w:val="24"/>
        </w:rPr>
        <w:t xml:space="preserve">built </w:t>
      </w:r>
      <w:r>
        <w:rPr>
          <w:rFonts w:ascii="CMR12" w:hAnsi="CMR12" w:cs="CMR12"/>
          <w:sz w:val="24"/>
          <w:szCs w:val="24"/>
        </w:rPr>
        <w:t>into MATLAB. These</w:t>
      </w:r>
    </w:p>
    <w:p w:rsidR="003F3DC1" w:rsidRDefault="003F3DC1" w:rsidP="003F3DC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functions are called </w:t>
      </w:r>
      <w:r>
        <w:rPr>
          <w:rFonts w:ascii="CMTI12" w:hAnsi="CMTI12" w:cs="CMTI12"/>
          <w:i/>
          <w:iCs/>
          <w:sz w:val="24"/>
          <w:szCs w:val="24"/>
        </w:rPr>
        <w:t>built-ins</w:t>
      </w:r>
      <w:r>
        <w:rPr>
          <w:rFonts w:ascii="CMR12" w:hAnsi="CMR12" w:cs="CMR12"/>
          <w:sz w:val="24"/>
          <w:szCs w:val="24"/>
        </w:rPr>
        <w:t>.</w:t>
      </w:r>
    </w:p>
    <w:p w:rsidR="00791731" w:rsidRDefault="00791731" w:rsidP="003F3DC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791731" w:rsidRDefault="00791731" w:rsidP="003F3DC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sz w:val="24"/>
          <w:szCs w:val="24"/>
          <w:u w:val="single"/>
        </w:rPr>
      </w:pPr>
      <w:r w:rsidRPr="00791731">
        <w:rPr>
          <w:rFonts w:ascii="CMR12" w:hAnsi="CMR12" w:cs="CMR12"/>
          <w:b/>
          <w:sz w:val="24"/>
          <w:szCs w:val="24"/>
          <w:u w:val="single"/>
        </w:rPr>
        <w:t>A list of the most common values</w:t>
      </w:r>
    </w:p>
    <w:p w:rsidR="00791731" w:rsidRPr="00791731" w:rsidRDefault="00791731" w:rsidP="003F3DC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sz w:val="24"/>
          <w:szCs w:val="24"/>
          <w:u w:val="single"/>
        </w:rPr>
      </w:pPr>
    </w:p>
    <w:p w:rsidR="003F3DC1" w:rsidRDefault="00791731" w:rsidP="003F3DC1">
      <w:pPr>
        <w:autoSpaceDE w:val="0"/>
        <w:autoSpaceDN w:val="0"/>
        <w:adjustRightInd w:val="0"/>
        <w:spacing w:after="0" w:line="240" w:lineRule="auto"/>
      </w:pPr>
      <w:r w:rsidRPr="00791731">
        <w:rPr>
          <w:noProof/>
        </w:rPr>
        <w:drawing>
          <wp:inline distT="0" distB="0" distL="0" distR="0">
            <wp:extent cx="3095625" cy="981075"/>
            <wp:effectExtent l="0" t="0" r="9525" b="9525"/>
            <wp:docPr id="1" name="Picture 1" descr="W: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:\Desktop\Cap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2EB" w:rsidRDefault="00CA62EB" w:rsidP="003F3DC1">
      <w:pPr>
        <w:autoSpaceDE w:val="0"/>
        <w:autoSpaceDN w:val="0"/>
        <w:adjustRightInd w:val="0"/>
        <w:spacing w:after="0" w:line="240" w:lineRule="auto"/>
      </w:pPr>
    </w:p>
    <w:p w:rsidR="00CA62EB" w:rsidRPr="00CA62EB" w:rsidRDefault="00CA62EB" w:rsidP="00CA62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CA62EB">
        <w:rPr>
          <w:rFonts w:ascii="CMR12" w:hAnsi="CMR12" w:cs="CMR12"/>
          <w:sz w:val="24"/>
          <w:szCs w:val="24"/>
        </w:rPr>
        <w:t xml:space="preserve">To avoid any possible confusion, it is suggested to use instead </w:t>
      </w:r>
      <w:r w:rsidRPr="00CA62EB">
        <w:rPr>
          <w:rFonts w:ascii="CMTT12" w:hAnsi="CMTT12" w:cs="CMTT12"/>
          <w:sz w:val="24"/>
          <w:szCs w:val="24"/>
        </w:rPr>
        <w:t xml:space="preserve">ii </w:t>
      </w:r>
      <w:r w:rsidRPr="00CA62EB">
        <w:rPr>
          <w:rFonts w:ascii="CMR12" w:hAnsi="CMR12" w:cs="CMR12"/>
          <w:sz w:val="24"/>
          <w:szCs w:val="24"/>
        </w:rPr>
        <w:t xml:space="preserve">or </w:t>
      </w:r>
      <w:r w:rsidRPr="00CA62EB">
        <w:rPr>
          <w:rFonts w:ascii="CMTT12" w:hAnsi="CMTT12" w:cs="CMTT12"/>
          <w:sz w:val="24"/>
          <w:szCs w:val="24"/>
        </w:rPr>
        <w:t xml:space="preserve">jj </w:t>
      </w:r>
      <w:r w:rsidRPr="00CA62EB">
        <w:rPr>
          <w:rFonts w:ascii="CMR12" w:hAnsi="CMR12" w:cs="CMR12"/>
          <w:sz w:val="24"/>
          <w:szCs w:val="24"/>
        </w:rPr>
        <w:t>as loop indices.</w:t>
      </w:r>
    </w:p>
    <w:p w:rsidR="00CA62EB" w:rsidRDefault="00CA62EB" w:rsidP="00CA62EB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CA62EB" w:rsidRDefault="00F733F6" w:rsidP="00CA62EB">
      <w:pPr>
        <w:pStyle w:val="ListParagraph"/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FF"/>
          <w:sz w:val="34"/>
          <w:szCs w:val="34"/>
        </w:rPr>
      </w:pPr>
      <w:r>
        <w:rPr>
          <w:rFonts w:ascii="CMBX12" w:hAnsi="CMBX12" w:cs="CMBX12"/>
          <w:color w:val="000000"/>
          <w:sz w:val="34"/>
          <w:szCs w:val="34"/>
        </w:rPr>
        <w:t xml:space="preserve">2.2 </w:t>
      </w:r>
      <w:r>
        <w:rPr>
          <w:rFonts w:ascii="CMBX12" w:hAnsi="CMBX12" w:cs="CMBX12"/>
          <w:color w:val="0000FF"/>
          <w:sz w:val="34"/>
          <w:szCs w:val="34"/>
        </w:rPr>
        <w:t>Basic plotting</w:t>
      </w:r>
    </w:p>
    <w:p w:rsidR="00F733F6" w:rsidRDefault="00F733F6" w:rsidP="00CA62EB">
      <w:pPr>
        <w:pStyle w:val="ListParagraph"/>
        <w:autoSpaceDE w:val="0"/>
        <w:autoSpaceDN w:val="0"/>
        <w:adjustRightInd w:val="0"/>
        <w:spacing w:after="0" w:line="240" w:lineRule="auto"/>
      </w:pPr>
    </w:p>
    <w:p w:rsidR="005634DF" w:rsidRPr="005634DF" w:rsidRDefault="005634DF" w:rsidP="005634DF">
      <w:pPr>
        <w:pStyle w:val="ListParagraph"/>
      </w:pPr>
      <w:r w:rsidRPr="005634DF">
        <w:t>&gt;&gt; x = 0:pi/100:2*pi;</w:t>
      </w:r>
    </w:p>
    <w:p w:rsidR="005634DF" w:rsidRPr="005634DF" w:rsidRDefault="005634DF" w:rsidP="005634DF">
      <w:pPr>
        <w:pStyle w:val="ListParagraph"/>
      </w:pPr>
      <w:r w:rsidRPr="005634DF">
        <w:t>&gt;&gt; y = sin(x);</w:t>
      </w:r>
    </w:p>
    <w:p w:rsidR="005634DF" w:rsidRDefault="005634DF" w:rsidP="005634DF">
      <w:pPr>
        <w:pStyle w:val="ListParagraph"/>
        <w:autoSpaceDE w:val="0"/>
        <w:autoSpaceDN w:val="0"/>
        <w:adjustRightInd w:val="0"/>
        <w:spacing w:after="0" w:line="240" w:lineRule="auto"/>
      </w:pPr>
      <w:r w:rsidRPr="005634DF">
        <w:t>&gt;&gt; plot(x,y)</w:t>
      </w:r>
    </w:p>
    <w:p w:rsidR="005634DF" w:rsidRDefault="005634DF" w:rsidP="005634DF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sz w:val="24"/>
          <w:szCs w:val="24"/>
        </w:rPr>
      </w:pPr>
      <w:r>
        <w:rPr>
          <w:rFonts w:ascii="CMCSC10" w:hAnsi="CMCSC10" w:cs="CMCSC10"/>
          <w:sz w:val="24"/>
          <w:szCs w:val="24"/>
        </w:rPr>
        <w:lastRenderedPageBreak/>
        <w:t>Notes:</w:t>
      </w:r>
    </w:p>
    <w:p w:rsidR="005634DF" w:rsidRPr="005634DF" w:rsidRDefault="005634DF" w:rsidP="005634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634DF">
        <w:rPr>
          <w:rFonts w:ascii="CMTT12" w:hAnsi="CMTT12" w:cs="CMTT12"/>
          <w:sz w:val="24"/>
          <w:szCs w:val="24"/>
        </w:rPr>
        <w:t xml:space="preserve">0:pi/100:2*pi </w:t>
      </w:r>
      <w:r w:rsidRPr="005634DF">
        <w:rPr>
          <w:rFonts w:ascii="CMR12" w:hAnsi="CMR12" w:cs="CMR12"/>
          <w:sz w:val="24"/>
          <w:szCs w:val="24"/>
        </w:rPr>
        <w:t>yields a vector that</w:t>
      </w:r>
    </w:p>
    <w:p w:rsidR="005634DF" w:rsidRPr="005634DF" w:rsidRDefault="005634DF" w:rsidP="005634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634DF">
        <w:rPr>
          <w:rFonts w:ascii="CMBX12" w:hAnsi="CMBX12" w:cs="CMBX12"/>
          <w:sz w:val="24"/>
          <w:szCs w:val="24"/>
        </w:rPr>
        <w:t xml:space="preserve"> </w:t>
      </w:r>
      <w:r w:rsidRPr="005634DF">
        <w:rPr>
          <w:rFonts w:ascii="CMR12" w:hAnsi="CMR12" w:cs="CMR12"/>
          <w:sz w:val="24"/>
          <w:szCs w:val="24"/>
        </w:rPr>
        <w:t>starts at 0,</w:t>
      </w:r>
    </w:p>
    <w:p w:rsidR="005634DF" w:rsidRPr="005634DF" w:rsidRDefault="005634DF" w:rsidP="005634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634DF">
        <w:rPr>
          <w:rFonts w:ascii="CMR12" w:hAnsi="CMR12" w:cs="CMR12"/>
          <w:sz w:val="24"/>
          <w:szCs w:val="24"/>
        </w:rPr>
        <w:t xml:space="preserve">takes steps (or increments) of </w:t>
      </w:r>
      <w:r>
        <w:rPr>
          <w:rFonts w:ascii="CMR12" w:hAnsi="CMR12" w:cs="CMR12"/>
          <w:sz w:val="24"/>
          <w:szCs w:val="24"/>
        </w:rPr>
        <w:t>pi/</w:t>
      </w:r>
      <w:r w:rsidRPr="005634DF">
        <w:rPr>
          <w:rFonts w:ascii="CMR12" w:hAnsi="CMR12" w:cs="CMR12"/>
          <w:sz w:val="24"/>
          <w:szCs w:val="24"/>
        </w:rPr>
        <w:t>100,</w:t>
      </w:r>
    </w:p>
    <w:p w:rsidR="005634DF" w:rsidRPr="005634DF" w:rsidRDefault="005634DF" w:rsidP="005634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634DF">
        <w:rPr>
          <w:rFonts w:ascii="CMBX12" w:hAnsi="CMBX12" w:cs="CMBX12"/>
          <w:sz w:val="24"/>
          <w:szCs w:val="24"/>
        </w:rPr>
        <w:t xml:space="preserve"> </w:t>
      </w:r>
      <w:r w:rsidRPr="005634DF">
        <w:rPr>
          <w:rFonts w:ascii="CMR12" w:hAnsi="CMR12" w:cs="CMR12"/>
          <w:sz w:val="24"/>
          <w:szCs w:val="24"/>
        </w:rPr>
        <w:t>Stops</w:t>
      </w:r>
      <w:r w:rsidRPr="005634DF">
        <w:rPr>
          <w:rFonts w:ascii="CMR12" w:hAnsi="CMR12" w:cs="CMR12"/>
          <w:sz w:val="24"/>
          <w:szCs w:val="24"/>
        </w:rPr>
        <w:t xml:space="preserve"> when 2</w:t>
      </w:r>
      <w:r>
        <w:rPr>
          <w:rFonts w:ascii="CMMI12" w:hAnsi="CMMI12" w:cs="CMMI12"/>
          <w:i/>
          <w:iCs/>
          <w:sz w:val="24"/>
          <w:szCs w:val="24"/>
        </w:rPr>
        <w:t>Pi</w:t>
      </w:r>
      <w:r w:rsidRPr="005634DF">
        <w:rPr>
          <w:rFonts w:ascii="CMMI12" w:hAnsi="CMMI12" w:cs="CMMI12"/>
          <w:i/>
          <w:iCs/>
          <w:sz w:val="24"/>
          <w:szCs w:val="24"/>
        </w:rPr>
        <w:t xml:space="preserve"> </w:t>
      </w:r>
      <w:r w:rsidRPr="005634DF">
        <w:rPr>
          <w:rFonts w:ascii="CMR12" w:hAnsi="CMR12" w:cs="CMR12"/>
          <w:sz w:val="24"/>
          <w:szCs w:val="24"/>
        </w:rPr>
        <w:t>is reached.</w:t>
      </w:r>
    </w:p>
    <w:p w:rsidR="005634DF" w:rsidRPr="005634DF" w:rsidRDefault="005634DF" w:rsidP="005634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5634DF">
        <w:rPr>
          <w:rFonts w:ascii="CMSY10" w:hAnsi="CMSY10" w:cs="CMSY10"/>
          <w:i/>
          <w:iCs/>
          <w:sz w:val="24"/>
          <w:szCs w:val="24"/>
        </w:rPr>
        <w:t xml:space="preserve"> </w:t>
      </w:r>
      <w:r w:rsidRPr="005634DF">
        <w:rPr>
          <w:rFonts w:ascii="CMR12" w:hAnsi="CMR12" w:cs="CMR12"/>
          <w:sz w:val="24"/>
          <w:szCs w:val="24"/>
        </w:rPr>
        <w:t>If you omit the increment, MATLAB automatically increments by 1.</w:t>
      </w:r>
    </w:p>
    <w:p w:rsidR="005634DF" w:rsidRPr="005634DF" w:rsidRDefault="005634DF" w:rsidP="005634DF">
      <w:pPr>
        <w:pStyle w:val="ListParagraph"/>
        <w:autoSpaceDE w:val="0"/>
        <w:autoSpaceDN w:val="0"/>
        <w:adjustRightInd w:val="0"/>
        <w:spacing w:after="0" w:line="240" w:lineRule="auto"/>
      </w:pPr>
    </w:p>
    <w:p w:rsidR="005634DF" w:rsidRDefault="005634DF" w:rsidP="005634DF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Adding titles, axis labels, and annotations</w:t>
      </w:r>
    </w:p>
    <w:p w:rsidR="005634DF" w:rsidRDefault="005634DF" w:rsidP="005634DF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:rsidR="005634DF" w:rsidRDefault="005634DF" w:rsidP="005634DF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&gt;&gt; xlabel('x = 0:2\pi')</w:t>
      </w:r>
    </w:p>
    <w:p w:rsidR="005634DF" w:rsidRDefault="005634DF" w:rsidP="005634DF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&gt;&gt; ylabel('Sine of x')</w:t>
      </w:r>
    </w:p>
    <w:p w:rsidR="005634DF" w:rsidRDefault="005634DF" w:rsidP="005634DF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&gt;&gt; title('Plot of the Sine function')</w:t>
      </w:r>
    </w:p>
    <w:p w:rsidR="005634DF" w:rsidRDefault="005634DF" w:rsidP="005634DF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</w:p>
    <w:p w:rsidR="005634DF" w:rsidRDefault="005634DF" w:rsidP="005634DF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Multiple data sets in one plot</w:t>
      </w:r>
    </w:p>
    <w:p w:rsidR="000C1835" w:rsidRDefault="000C1835" w:rsidP="005634DF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:rsidR="000C1835" w:rsidRDefault="000C1835" w:rsidP="000C183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For example,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these statements plot three related functions of </w:t>
      </w:r>
      <w:r>
        <w:rPr>
          <w:rFonts w:ascii="CMMI12" w:hAnsi="CMMI12" w:cs="CMMI12"/>
          <w:i/>
          <w:iCs/>
          <w:sz w:val="24"/>
          <w:szCs w:val="24"/>
        </w:rPr>
        <w:t>x</w:t>
      </w:r>
      <w:r>
        <w:rPr>
          <w:rFonts w:ascii="CMR12" w:hAnsi="CMR12" w:cs="CMR12"/>
          <w:sz w:val="24"/>
          <w:szCs w:val="24"/>
        </w:rPr>
        <w:t>:</w:t>
      </w:r>
    </w:p>
    <w:p w:rsidR="000C1835" w:rsidRDefault="000C1835" w:rsidP="000C183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0C1835" w:rsidRDefault="000C1835" w:rsidP="000C1835">
      <w:pPr>
        <w:autoSpaceDE w:val="0"/>
        <w:autoSpaceDN w:val="0"/>
        <w:adjustRightInd w:val="0"/>
        <w:spacing w:after="0" w:line="240" w:lineRule="auto"/>
      </w:pPr>
      <w:r w:rsidRPr="000C1835">
        <w:rPr>
          <w:noProof/>
        </w:rPr>
        <w:drawing>
          <wp:inline distT="0" distB="0" distL="0" distR="0">
            <wp:extent cx="4362450" cy="1943100"/>
            <wp:effectExtent l="0" t="0" r="0" b="0"/>
            <wp:docPr id="2" name="Picture 2" descr="W: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:\Desktop\Captu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835" w:rsidRDefault="000C1835" w:rsidP="000C1835">
      <w:pPr>
        <w:autoSpaceDE w:val="0"/>
        <w:autoSpaceDN w:val="0"/>
        <w:adjustRightInd w:val="0"/>
        <w:spacing w:after="0" w:line="240" w:lineRule="auto"/>
      </w:pPr>
      <w:r w:rsidRPr="000C1835">
        <w:rPr>
          <w:noProof/>
        </w:rPr>
        <w:drawing>
          <wp:inline distT="0" distB="0" distL="0" distR="0">
            <wp:extent cx="4572000" cy="495300"/>
            <wp:effectExtent l="0" t="0" r="0" b="0"/>
            <wp:docPr id="3" name="Picture 3" descr="W: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:\Desktop\Captu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835" w:rsidRDefault="000C1835" w:rsidP="000C1835">
      <w:pPr>
        <w:autoSpaceDE w:val="0"/>
        <w:autoSpaceDN w:val="0"/>
        <w:adjustRightInd w:val="0"/>
        <w:spacing w:after="0" w:line="240" w:lineRule="auto"/>
      </w:pPr>
      <w:r w:rsidRPr="000C1835">
        <w:rPr>
          <w:noProof/>
        </w:rPr>
        <w:drawing>
          <wp:inline distT="0" distB="0" distL="0" distR="0">
            <wp:extent cx="4029075" cy="2469515"/>
            <wp:effectExtent l="0" t="0" r="9525" b="6985"/>
            <wp:docPr id="4" name="Picture 4" descr="W: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:\Desktop\Cap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317" cy="247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835" w:rsidRDefault="000C1835" w:rsidP="000C1835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Specifying line styles and colors</w:t>
      </w:r>
    </w:p>
    <w:p w:rsidR="000C1835" w:rsidRDefault="000C1835" w:rsidP="000C1835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:rsidR="000C1835" w:rsidRDefault="00DD6422" w:rsidP="000C183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&gt;&gt;</w:t>
      </w:r>
      <w:r w:rsidR="000C1835">
        <w:rPr>
          <w:rFonts w:ascii="CMTT12" w:hAnsi="CMTT12" w:cs="CMTT12"/>
          <w:sz w:val="24"/>
          <w:szCs w:val="24"/>
        </w:rPr>
        <w:t>plot(x,y,'style_color_marker')</w:t>
      </w:r>
    </w:p>
    <w:p w:rsidR="00DD6422" w:rsidRDefault="00DD6422" w:rsidP="000C183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 w:rsidRPr="00DD6422">
        <w:rPr>
          <w:rFonts w:ascii="CMTT12" w:hAnsi="CMTT12" w:cs="CMTT12"/>
          <w:noProof/>
          <w:sz w:val="24"/>
          <w:szCs w:val="24"/>
        </w:rPr>
        <w:lastRenderedPageBreak/>
        <w:drawing>
          <wp:inline distT="0" distB="0" distL="0" distR="0">
            <wp:extent cx="5943600" cy="2330640"/>
            <wp:effectExtent l="0" t="0" r="0" b="0"/>
            <wp:docPr id="5" name="Picture 5" descr="W: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: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CF4" w:rsidRDefault="00112CF4" w:rsidP="000C183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</w:p>
    <w:p w:rsidR="00112CF4" w:rsidRDefault="00112CF4" w:rsidP="000C1835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FF"/>
          <w:sz w:val="34"/>
          <w:szCs w:val="34"/>
        </w:rPr>
      </w:pPr>
      <w:r>
        <w:rPr>
          <w:rFonts w:ascii="CMBX12" w:hAnsi="CMBX12" w:cs="CMBX12"/>
          <w:color w:val="0000FF"/>
          <w:sz w:val="34"/>
          <w:szCs w:val="34"/>
        </w:rPr>
        <w:t>Matrix generation</w:t>
      </w:r>
      <w:r>
        <w:rPr>
          <w:rFonts w:ascii="CMBX12" w:hAnsi="CMBX12" w:cs="CMBX12"/>
          <w:color w:val="0000FF"/>
          <w:sz w:val="34"/>
          <w:szCs w:val="34"/>
        </w:rPr>
        <w:t>:</w:t>
      </w:r>
    </w:p>
    <w:p w:rsidR="00112CF4" w:rsidRDefault="00112CF4" w:rsidP="000C1835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FF"/>
          <w:sz w:val="34"/>
          <w:szCs w:val="34"/>
        </w:rPr>
      </w:pPr>
    </w:p>
    <w:p w:rsidR="00112CF4" w:rsidRDefault="00112CF4" w:rsidP="00112CF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BX12" w:hAnsi="CMBX12" w:cs="CMBX12"/>
          <w:sz w:val="29"/>
          <w:szCs w:val="29"/>
        </w:rPr>
        <w:t>Entering a vector</w:t>
      </w:r>
      <w:r>
        <w:rPr>
          <w:rFonts w:ascii="CMBX12" w:hAnsi="CMBX12" w:cs="CMBX12"/>
          <w:sz w:val="29"/>
          <w:szCs w:val="29"/>
        </w:rPr>
        <w:t xml:space="preserve">: </w:t>
      </w:r>
      <w:r>
        <w:rPr>
          <w:rFonts w:ascii="CMR12" w:hAnsi="CMR12" w:cs="CMR12"/>
          <w:sz w:val="24"/>
          <w:szCs w:val="24"/>
        </w:rPr>
        <w:t>A vector is a special case of a matrix.</w:t>
      </w:r>
      <w:r>
        <w:rPr>
          <w:rFonts w:ascii="CMR12" w:hAnsi="CMR12" w:cs="CMR12"/>
          <w:sz w:val="24"/>
          <w:szCs w:val="24"/>
        </w:rPr>
        <w:t xml:space="preserve"> A</w:t>
      </w:r>
      <w:r>
        <w:rPr>
          <w:rFonts w:ascii="CMR12" w:hAnsi="CMR12" w:cs="CMR12"/>
          <w:sz w:val="24"/>
          <w:szCs w:val="24"/>
        </w:rPr>
        <w:t>n array of dimension 1</w:t>
      </w:r>
      <w:r>
        <w:rPr>
          <w:rFonts w:ascii="CMR12" w:hAnsi="CMR12" w:cs="CMR12"/>
          <w:sz w:val="24"/>
          <w:szCs w:val="24"/>
        </w:rPr>
        <w:t>*</w:t>
      </w:r>
      <w:r>
        <w:rPr>
          <w:rFonts w:ascii="CMMI12" w:hAnsi="CMMI12" w:cs="CMMI12"/>
          <w:i/>
          <w:iCs/>
          <w:sz w:val="24"/>
          <w:szCs w:val="24"/>
        </w:rPr>
        <w:t xml:space="preserve">n </w:t>
      </w:r>
      <w:r>
        <w:rPr>
          <w:rFonts w:ascii="CMR12" w:hAnsi="CMR12" w:cs="CMR12"/>
          <w:sz w:val="24"/>
          <w:szCs w:val="24"/>
        </w:rPr>
        <w:t>is called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a </w:t>
      </w:r>
      <w:r>
        <w:rPr>
          <w:rFonts w:ascii="CMTI12" w:hAnsi="CMTI12" w:cs="CMTI12"/>
          <w:i/>
          <w:iCs/>
          <w:sz w:val="24"/>
          <w:szCs w:val="24"/>
        </w:rPr>
        <w:t xml:space="preserve">row </w:t>
      </w:r>
      <w:r>
        <w:rPr>
          <w:rFonts w:ascii="CMR12" w:hAnsi="CMR12" w:cs="CMR12"/>
          <w:sz w:val="24"/>
          <w:szCs w:val="24"/>
        </w:rPr>
        <w:t xml:space="preserve">vector, whereas an array of dimension </w:t>
      </w:r>
      <w:r>
        <w:rPr>
          <w:rFonts w:ascii="CMMI12" w:hAnsi="CMMI12" w:cs="CMMI12"/>
          <w:i/>
          <w:iCs/>
          <w:sz w:val="24"/>
          <w:szCs w:val="24"/>
        </w:rPr>
        <w:t>m</w:t>
      </w:r>
      <w:r>
        <w:rPr>
          <w:rFonts w:ascii="CMSY10" w:hAnsi="CMSY10" w:cs="CMSY10"/>
          <w:i/>
          <w:iCs/>
          <w:sz w:val="24"/>
          <w:szCs w:val="24"/>
        </w:rPr>
        <w:t>*</w:t>
      </w:r>
      <w:r>
        <w:rPr>
          <w:rFonts w:ascii="CMSY10" w:hAnsi="CMSY10" w:cs="CMSY10"/>
          <w:i/>
          <w:iCs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1 is called a </w:t>
      </w:r>
      <w:r>
        <w:rPr>
          <w:rFonts w:ascii="CMTI12" w:hAnsi="CMTI12" w:cs="CMTI12"/>
          <w:i/>
          <w:iCs/>
          <w:sz w:val="24"/>
          <w:szCs w:val="24"/>
        </w:rPr>
        <w:t xml:space="preserve">column </w:t>
      </w:r>
      <w:r>
        <w:rPr>
          <w:rFonts w:ascii="CMR12" w:hAnsi="CMR12" w:cs="CMR12"/>
          <w:sz w:val="24"/>
          <w:szCs w:val="24"/>
        </w:rPr>
        <w:t>vector.</w:t>
      </w:r>
    </w:p>
    <w:p w:rsidR="00112CF4" w:rsidRDefault="00112CF4" w:rsidP="00112CF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For example, to enter a row vector, </w:t>
      </w:r>
      <w:r>
        <w:rPr>
          <w:rFonts w:ascii="CMTT12" w:hAnsi="CMTT12" w:cs="CMTT12"/>
          <w:sz w:val="24"/>
          <w:szCs w:val="24"/>
        </w:rPr>
        <w:t>v</w:t>
      </w:r>
      <w:r>
        <w:rPr>
          <w:rFonts w:ascii="CMR12" w:hAnsi="CMR12" w:cs="CMR12"/>
          <w:sz w:val="24"/>
          <w:szCs w:val="24"/>
        </w:rPr>
        <w:t>, type</w:t>
      </w:r>
    </w:p>
    <w:p w:rsidR="00112CF4" w:rsidRDefault="00112CF4" w:rsidP="00112CF4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&gt;&gt; v = [1 4 7 10 13]</w:t>
      </w:r>
    </w:p>
    <w:p w:rsidR="00112CF4" w:rsidRDefault="00112CF4" w:rsidP="00112CF4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v =</w:t>
      </w:r>
    </w:p>
    <w:p w:rsidR="00112CF4" w:rsidRDefault="00112CF4" w:rsidP="00112CF4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1 4 7 10 13</w:t>
      </w:r>
    </w:p>
    <w:p w:rsidR="00112CF4" w:rsidRDefault="00112CF4" w:rsidP="00112CF4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</w:p>
    <w:p w:rsidR="00112CF4" w:rsidRDefault="00112CF4" w:rsidP="00112CF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Column vectors are created in a similar way, however, semicolon (</w:t>
      </w:r>
      <w:r>
        <w:rPr>
          <w:rFonts w:ascii="CMTT12" w:hAnsi="CMTT12" w:cs="CMTT12"/>
          <w:sz w:val="24"/>
          <w:szCs w:val="24"/>
        </w:rPr>
        <w:t>;</w:t>
      </w:r>
      <w:r>
        <w:rPr>
          <w:rFonts w:ascii="CMR12" w:hAnsi="CMR12" w:cs="CMR12"/>
          <w:sz w:val="24"/>
          <w:szCs w:val="24"/>
        </w:rPr>
        <w:t>) must separate the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components of a column vector,</w:t>
      </w:r>
    </w:p>
    <w:p w:rsidR="00112CF4" w:rsidRDefault="00112CF4" w:rsidP="00112CF4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&gt;&gt; w = [1</w:t>
      </w:r>
      <w:r>
        <w:rPr>
          <w:rFonts w:ascii="CMTT12" w:hAnsi="CMTT12" w:cs="CMTT12"/>
          <w:sz w:val="24"/>
          <w:szCs w:val="24"/>
        </w:rPr>
        <w:t>; 4; 7; 10; 13</w:t>
      </w:r>
      <w:r>
        <w:rPr>
          <w:rFonts w:ascii="CMTT12" w:hAnsi="CMTT12" w:cs="CMTT12"/>
          <w:sz w:val="24"/>
          <w:szCs w:val="24"/>
        </w:rPr>
        <w:t>]</w:t>
      </w:r>
    </w:p>
    <w:p w:rsidR="00112CF4" w:rsidRDefault="00112CF4" w:rsidP="00112CF4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w =</w:t>
      </w:r>
    </w:p>
    <w:p w:rsidR="00112CF4" w:rsidRDefault="00112CF4" w:rsidP="00112CF4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1</w:t>
      </w:r>
    </w:p>
    <w:p w:rsidR="00112CF4" w:rsidRDefault="00112CF4" w:rsidP="00112CF4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4</w:t>
      </w:r>
    </w:p>
    <w:p w:rsidR="00112CF4" w:rsidRDefault="00112CF4" w:rsidP="00112CF4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7</w:t>
      </w:r>
    </w:p>
    <w:p w:rsidR="00112CF4" w:rsidRDefault="00112CF4" w:rsidP="00112CF4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10</w:t>
      </w:r>
    </w:p>
    <w:p w:rsidR="00112CF4" w:rsidRDefault="00112CF4" w:rsidP="00112CF4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13</w:t>
      </w:r>
    </w:p>
    <w:p w:rsidR="00112CF4" w:rsidRDefault="00112CF4" w:rsidP="00112CF4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</w:p>
    <w:p w:rsidR="00112CF4" w:rsidRDefault="00112CF4" w:rsidP="00112CF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TI12" w:hAnsi="CMTI12" w:cs="CMTI12"/>
          <w:i/>
          <w:iCs/>
          <w:sz w:val="24"/>
          <w:szCs w:val="24"/>
        </w:rPr>
        <w:t xml:space="preserve">row </w:t>
      </w:r>
      <w:r>
        <w:rPr>
          <w:rFonts w:ascii="CMR12" w:hAnsi="CMR12" w:cs="CMR12"/>
          <w:sz w:val="24"/>
          <w:szCs w:val="24"/>
        </w:rPr>
        <w:t xml:space="preserve">vector is converted to a </w:t>
      </w:r>
      <w:r>
        <w:rPr>
          <w:rFonts w:ascii="CMTI12" w:hAnsi="CMTI12" w:cs="CMTI12"/>
          <w:i/>
          <w:iCs/>
          <w:sz w:val="24"/>
          <w:szCs w:val="24"/>
        </w:rPr>
        <w:t xml:space="preserve">column </w:t>
      </w:r>
      <w:r>
        <w:rPr>
          <w:rFonts w:ascii="CMR12" w:hAnsi="CMR12" w:cs="CMR12"/>
          <w:sz w:val="24"/>
          <w:szCs w:val="24"/>
        </w:rPr>
        <w:t xml:space="preserve">vector using the </w:t>
      </w:r>
      <w:r>
        <w:rPr>
          <w:rFonts w:ascii="CMTI12" w:hAnsi="CMTI12" w:cs="CMTI12"/>
          <w:i/>
          <w:iCs/>
          <w:sz w:val="24"/>
          <w:szCs w:val="24"/>
        </w:rPr>
        <w:t xml:space="preserve">transpose </w:t>
      </w:r>
      <w:r>
        <w:rPr>
          <w:rFonts w:ascii="CMR12" w:hAnsi="CMR12" w:cs="CMR12"/>
          <w:sz w:val="24"/>
          <w:szCs w:val="24"/>
        </w:rPr>
        <w:t>operator.</w:t>
      </w:r>
    </w:p>
    <w:p w:rsidR="00112CF4" w:rsidRDefault="00112CF4" w:rsidP="00112CF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The </w:t>
      </w:r>
      <w:r>
        <w:rPr>
          <w:rFonts w:ascii="CMTI12" w:hAnsi="CMTI12" w:cs="CMTI12"/>
          <w:i/>
          <w:iCs/>
          <w:sz w:val="24"/>
          <w:szCs w:val="24"/>
        </w:rPr>
        <w:t xml:space="preserve">transpose </w:t>
      </w:r>
      <w:r>
        <w:rPr>
          <w:rFonts w:ascii="CMR12" w:hAnsi="CMR12" w:cs="CMR12"/>
          <w:sz w:val="24"/>
          <w:szCs w:val="24"/>
        </w:rPr>
        <w:t>operation is denoted by an apostrophe or a single quote (</w:t>
      </w:r>
      <w:r>
        <w:rPr>
          <w:rFonts w:ascii="CMTT12" w:hAnsi="CMTT12" w:cs="CMTT12"/>
          <w:sz w:val="24"/>
          <w:szCs w:val="24"/>
        </w:rPr>
        <w:t>'</w:t>
      </w:r>
      <w:r>
        <w:rPr>
          <w:rFonts w:ascii="CMR12" w:hAnsi="CMR12" w:cs="CMR12"/>
          <w:sz w:val="24"/>
          <w:szCs w:val="24"/>
        </w:rPr>
        <w:t>).</w:t>
      </w:r>
    </w:p>
    <w:p w:rsidR="00112CF4" w:rsidRDefault="00112CF4" w:rsidP="00112CF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112CF4" w:rsidRDefault="00112CF4" w:rsidP="00112CF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T</w:t>
      </w:r>
      <w:r>
        <w:rPr>
          <w:rFonts w:ascii="CMR12" w:hAnsi="CMR12" w:cs="CMR12"/>
          <w:sz w:val="24"/>
          <w:szCs w:val="24"/>
        </w:rPr>
        <w:t xml:space="preserve">o access </w:t>
      </w:r>
      <w:r>
        <w:rPr>
          <w:rFonts w:ascii="CMTI12" w:hAnsi="CMTI12" w:cs="CMTI12"/>
          <w:i/>
          <w:iCs/>
          <w:sz w:val="24"/>
          <w:szCs w:val="24"/>
        </w:rPr>
        <w:t xml:space="preserve">blocks </w:t>
      </w:r>
      <w:r>
        <w:rPr>
          <w:rFonts w:ascii="CMR12" w:hAnsi="CMR12" w:cs="CMR12"/>
          <w:sz w:val="24"/>
          <w:szCs w:val="24"/>
        </w:rPr>
        <w:t>of elements, we use MATLAB's colon notation (</w:t>
      </w:r>
      <w:r>
        <w:rPr>
          <w:rFonts w:ascii="CMTT12" w:hAnsi="CMTT12" w:cs="CMTT12"/>
          <w:sz w:val="24"/>
          <w:szCs w:val="24"/>
        </w:rPr>
        <w:t>:</w:t>
      </w:r>
      <w:r>
        <w:rPr>
          <w:rFonts w:ascii="CMR12" w:hAnsi="CMR12" w:cs="CMR12"/>
          <w:sz w:val="24"/>
          <w:szCs w:val="24"/>
        </w:rPr>
        <w:t>). For example, to access the fir</w:t>
      </w:r>
      <w:r>
        <w:rPr>
          <w:rFonts w:ascii="CMR12" w:hAnsi="CMR12" w:cs="CMR12"/>
          <w:sz w:val="24"/>
          <w:szCs w:val="24"/>
        </w:rPr>
        <w:t xml:space="preserve">st three elements of </w:t>
      </w:r>
      <w:r>
        <w:rPr>
          <w:rFonts w:ascii="CMTT12" w:hAnsi="CMTT12" w:cs="CMTT12"/>
          <w:sz w:val="24"/>
          <w:szCs w:val="24"/>
        </w:rPr>
        <w:t>v</w:t>
      </w:r>
      <w:r>
        <w:rPr>
          <w:rFonts w:ascii="CMR12" w:hAnsi="CMR12" w:cs="CMR12"/>
          <w:sz w:val="24"/>
          <w:szCs w:val="24"/>
        </w:rPr>
        <w:t>, we write,</w:t>
      </w:r>
    </w:p>
    <w:p w:rsidR="00112CF4" w:rsidRDefault="00112CF4" w:rsidP="00112CF4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&gt;&gt; </w:t>
      </w:r>
      <w:r>
        <w:rPr>
          <w:rFonts w:ascii="CMTT12" w:hAnsi="CMTT12" w:cs="CMTT12"/>
          <w:sz w:val="24"/>
          <w:szCs w:val="24"/>
        </w:rPr>
        <w:t>v (</w:t>
      </w:r>
      <w:r>
        <w:rPr>
          <w:rFonts w:ascii="CMTT12" w:hAnsi="CMTT12" w:cs="CMTT12"/>
          <w:sz w:val="24"/>
          <w:szCs w:val="24"/>
        </w:rPr>
        <w:t>1:3)</w:t>
      </w:r>
    </w:p>
    <w:p w:rsidR="00112CF4" w:rsidRDefault="00112CF4" w:rsidP="00112CF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ans =</w:t>
      </w:r>
      <w:r>
        <w:rPr>
          <w:rFonts w:ascii="CMTT12" w:hAnsi="CMTT12" w:cs="CMTT12"/>
          <w:sz w:val="24"/>
          <w:szCs w:val="24"/>
        </w:rPr>
        <w:t xml:space="preserve"> </w:t>
      </w:r>
      <w:r>
        <w:rPr>
          <w:rFonts w:ascii="CMTT12" w:hAnsi="CMTT12" w:cs="CMTT12"/>
          <w:sz w:val="24"/>
          <w:szCs w:val="24"/>
        </w:rPr>
        <w:t>1 4 7</w:t>
      </w:r>
    </w:p>
    <w:p w:rsidR="00112CF4" w:rsidRDefault="00112CF4" w:rsidP="00112CF4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</w:p>
    <w:p w:rsidR="00112CF4" w:rsidRDefault="00112CF4" w:rsidP="00112CF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Or, all elements from the third through the last elements,</w:t>
      </w:r>
    </w:p>
    <w:p w:rsidR="00112CF4" w:rsidRDefault="00112CF4" w:rsidP="00112CF4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&gt;&gt; </w:t>
      </w:r>
      <w:r>
        <w:rPr>
          <w:rFonts w:ascii="CMTT12" w:hAnsi="CMTT12" w:cs="CMTT12"/>
          <w:sz w:val="24"/>
          <w:szCs w:val="24"/>
        </w:rPr>
        <w:t>v (</w:t>
      </w:r>
      <w:r>
        <w:rPr>
          <w:rFonts w:ascii="CMTT12" w:hAnsi="CMTT12" w:cs="CMTT12"/>
          <w:sz w:val="24"/>
          <w:szCs w:val="24"/>
        </w:rPr>
        <w:t>3,end)</w:t>
      </w:r>
    </w:p>
    <w:p w:rsidR="00DD6422" w:rsidRDefault="00112CF4" w:rsidP="00112CF4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ans =</w:t>
      </w:r>
      <w:r>
        <w:rPr>
          <w:rFonts w:ascii="CMTT12" w:hAnsi="CMTT12" w:cs="CMTT12"/>
          <w:sz w:val="24"/>
          <w:szCs w:val="24"/>
        </w:rPr>
        <w:t xml:space="preserve"> </w:t>
      </w:r>
      <w:r>
        <w:rPr>
          <w:rFonts w:ascii="CMTT12" w:hAnsi="CMTT12" w:cs="CMTT12"/>
          <w:sz w:val="24"/>
          <w:szCs w:val="24"/>
        </w:rPr>
        <w:t>7 10 13</w:t>
      </w:r>
    </w:p>
    <w:p w:rsidR="00112CF4" w:rsidRDefault="00112CF4" w:rsidP="00112CF4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</w:p>
    <w:p w:rsidR="00112CF4" w:rsidRDefault="00112CF4" w:rsidP="00112CF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If </w:t>
      </w:r>
      <w:r>
        <w:rPr>
          <w:rFonts w:ascii="CMTT12" w:hAnsi="CMTT12" w:cs="CMTT12"/>
          <w:sz w:val="24"/>
          <w:szCs w:val="24"/>
        </w:rPr>
        <w:t xml:space="preserve">v </w:t>
      </w:r>
      <w:r>
        <w:rPr>
          <w:rFonts w:ascii="CMR12" w:hAnsi="CMR12" w:cs="CMR12"/>
          <w:sz w:val="24"/>
          <w:szCs w:val="24"/>
        </w:rPr>
        <w:t>is a vector, writing</w:t>
      </w:r>
    </w:p>
    <w:p w:rsidR="00112CF4" w:rsidRDefault="00112CF4" w:rsidP="00112CF4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&gt;&gt; </w:t>
      </w:r>
      <w:r>
        <w:rPr>
          <w:rFonts w:ascii="CMTT12" w:hAnsi="CMTT12" w:cs="CMTT12"/>
          <w:sz w:val="24"/>
          <w:szCs w:val="24"/>
        </w:rPr>
        <w:t>v (</w:t>
      </w:r>
      <w:r>
        <w:rPr>
          <w:rFonts w:ascii="CMTT12" w:hAnsi="CMTT12" w:cs="CMTT12"/>
          <w:sz w:val="24"/>
          <w:szCs w:val="24"/>
        </w:rPr>
        <w:t>:)</w:t>
      </w:r>
    </w:p>
    <w:p w:rsidR="00112CF4" w:rsidRDefault="00112CF4" w:rsidP="00112CF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Produces</w:t>
      </w:r>
      <w:r>
        <w:rPr>
          <w:rFonts w:ascii="CMR12" w:hAnsi="CMR12" w:cs="CMR12"/>
          <w:sz w:val="24"/>
          <w:szCs w:val="24"/>
        </w:rPr>
        <w:t xml:space="preserve"> a column vector, whereas writing</w:t>
      </w:r>
    </w:p>
    <w:p w:rsidR="00112CF4" w:rsidRDefault="00112CF4" w:rsidP="00112CF4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&gt;&gt; </w:t>
      </w:r>
      <w:r>
        <w:rPr>
          <w:rFonts w:ascii="CMTT12" w:hAnsi="CMTT12" w:cs="CMTT12"/>
          <w:sz w:val="24"/>
          <w:szCs w:val="24"/>
        </w:rPr>
        <w:t>v (</w:t>
      </w:r>
      <w:r>
        <w:rPr>
          <w:rFonts w:ascii="CMTT12" w:hAnsi="CMTT12" w:cs="CMTT12"/>
          <w:sz w:val="24"/>
          <w:szCs w:val="24"/>
        </w:rPr>
        <w:t>1:end)</w:t>
      </w:r>
    </w:p>
    <w:p w:rsidR="00112CF4" w:rsidRDefault="00112CF4" w:rsidP="00112CF4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Produces</w:t>
      </w:r>
      <w:r>
        <w:rPr>
          <w:rFonts w:ascii="CMR12" w:hAnsi="CMR12" w:cs="CMR12"/>
          <w:sz w:val="24"/>
          <w:szCs w:val="24"/>
        </w:rPr>
        <w:t xml:space="preserve"> a row vector.</w:t>
      </w:r>
    </w:p>
    <w:p w:rsidR="00DD6422" w:rsidRDefault="00DD6422" w:rsidP="000C1835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</w:p>
    <w:p w:rsidR="000C1835" w:rsidRDefault="00A30319" w:rsidP="000C1835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lastRenderedPageBreak/>
        <w:t>Entering a matrix</w:t>
      </w:r>
      <w:r>
        <w:rPr>
          <w:rFonts w:ascii="CMBX12" w:hAnsi="CMBX12" w:cs="CMBX12"/>
          <w:sz w:val="29"/>
          <w:szCs w:val="29"/>
        </w:rPr>
        <w:t>:</w:t>
      </w:r>
    </w:p>
    <w:p w:rsidR="00A30319" w:rsidRDefault="00A30319" w:rsidP="00A3031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A matrix is an array of numbers. To type a matrix into MATLAB you must</w:t>
      </w:r>
    </w:p>
    <w:p w:rsidR="00A30319" w:rsidRPr="0051000B" w:rsidRDefault="00A30319" w:rsidP="0051000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1000B">
        <w:rPr>
          <w:rFonts w:ascii="CMSY10" w:hAnsi="CMSY10" w:cs="CMSY10"/>
          <w:i/>
          <w:iCs/>
          <w:sz w:val="24"/>
          <w:szCs w:val="24"/>
        </w:rPr>
        <w:t xml:space="preserve"> </w:t>
      </w:r>
      <w:r w:rsidRPr="0051000B">
        <w:rPr>
          <w:rFonts w:ascii="CMR12" w:hAnsi="CMR12" w:cs="CMR12"/>
          <w:sz w:val="24"/>
          <w:szCs w:val="24"/>
        </w:rPr>
        <w:t>begin with a square bracket, [</w:t>
      </w:r>
    </w:p>
    <w:p w:rsidR="00A30319" w:rsidRPr="0051000B" w:rsidRDefault="00A30319" w:rsidP="0051000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1000B">
        <w:rPr>
          <w:rFonts w:ascii="CMSY10" w:hAnsi="CMSY10" w:cs="CMSY10"/>
          <w:i/>
          <w:iCs/>
          <w:sz w:val="24"/>
          <w:szCs w:val="24"/>
        </w:rPr>
        <w:t xml:space="preserve"> </w:t>
      </w:r>
      <w:r w:rsidRPr="0051000B">
        <w:rPr>
          <w:rFonts w:ascii="CMR12" w:hAnsi="CMR12" w:cs="CMR12"/>
          <w:sz w:val="24"/>
          <w:szCs w:val="24"/>
        </w:rPr>
        <w:t>separate elements in a row with spaces or commas (,)</w:t>
      </w:r>
    </w:p>
    <w:p w:rsidR="00A30319" w:rsidRPr="0051000B" w:rsidRDefault="00A30319" w:rsidP="0051000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1000B">
        <w:rPr>
          <w:rFonts w:ascii="CMSY10" w:hAnsi="CMSY10" w:cs="CMSY10"/>
          <w:i/>
          <w:iCs/>
          <w:sz w:val="24"/>
          <w:szCs w:val="24"/>
        </w:rPr>
        <w:t xml:space="preserve"> </w:t>
      </w:r>
      <w:r w:rsidRPr="0051000B">
        <w:rPr>
          <w:rFonts w:ascii="CMR12" w:hAnsi="CMR12" w:cs="CMR12"/>
          <w:sz w:val="24"/>
          <w:szCs w:val="24"/>
        </w:rPr>
        <w:t>use a semicolon (;) to separate rows</w:t>
      </w:r>
    </w:p>
    <w:p w:rsidR="00A30319" w:rsidRPr="0051000B" w:rsidRDefault="00A30319" w:rsidP="0051000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51000B">
        <w:rPr>
          <w:rFonts w:ascii="CMSY10" w:hAnsi="CMSY10" w:cs="CMSY10"/>
          <w:i/>
          <w:iCs/>
          <w:sz w:val="24"/>
          <w:szCs w:val="24"/>
        </w:rPr>
        <w:t xml:space="preserve"> </w:t>
      </w:r>
      <w:r w:rsidRPr="0051000B">
        <w:rPr>
          <w:rFonts w:ascii="CMR12" w:hAnsi="CMR12" w:cs="CMR12"/>
          <w:sz w:val="24"/>
          <w:szCs w:val="24"/>
        </w:rPr>
        <w:t>end the matrix with another square bracket, ].</w:t>
      </w:r>
      <w:r w:rsidRPr="0051000B">
        <w:rPr>
          <w:rFonts w:ascii="CMR12" w:hAnsi="CMR12" w:cs="CMR12"/>
          <w:sz w:val="24"/>
          <w:szCs w:val="24"/>
        </w:rPr>
        <w:t>c</w:t>
      </w:r>
    </w:p>
    <w:p w:rsidR="0051000B" w:rsidRDefault="0051000B" w:rsidP="0051000B">
      <w:pPr>
        <w:autoSpaceDE w:val="0"/>
        <w:autoSpaceDN w:val="0"/>
        <w:adjustRightInd w:val="0"/>
        <w:spacing w:after="0" w:line="240" w:lineRule="auto"/>
      </w:pPr>
    </w:p>
    <w:p w:rsidR="0051000B" w:rsidRDefault="0051000B" w:rsidP="0051000B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&gt;&gt; A = [1 2 3; 4 5 6; 7 8 9]</w:t>
      </w:r>
    </w:p>
    <w:p w:rsidR="0051000B" w:rsidRDefault="0051000B" w:rsidP="0051000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We can then view a particular element in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a matrix by specifying its location. We write,</w:t>
      </w:r>
    </w:p>
    <w:p w:rsidR="0051000B" w:rsidRDefault="0051000B" w:rsidP="0051000B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&gt;&gt; </w:t>
      </w:r>
      <w:r>
        <w:rPr>
          <w:rFonts w:ascii="CMTT12" w:hAnsi="CMTT12" w:cs="CMTT12"/>
          <w:sz w:val="24"/>
          <w:szCs w:val="24"/>
        </w:rPr>
        <w:t>A (</w:t>
      </w:r>
      <w:r>
        <w:rPr>
          <w:rFonts w:ascii="CMTT12" w:hAnsi="CMTT12" w:cs="CMTT12"/>
          <w:sz w:val="24"/>
          <w:szCs w:val="24"/>
        </w:rPr>
        <w:t>2</w:t>
      </w:r>
      <w:r>
        <w:rPr>
          <w:rFonts w:ascii="CMTT12" w:hAnsi="CMTT12" w:cs="CMTT12"/>
          <w:sz w:val="24"/>
          <w:szCs w:val="24"/>
        </w:rPr>
        <w:t>, 1</w:t>
      </w:r>
      <w:r>
        <w:rPr>
          <w:rFonts w:ascii="CMTT12" w:hAnsi="CMTT12" w:cs="CMTT12"/>
          <w:sz w:val="24"/>
          <w:szCs w:val="24"/>
        </w:rPr>
        <w:t>)</w:t>
      </w:r>
    </w:p>
    <w:p w:rsidR="0051000B" w:rsidRDefault="0051000B" w:rsidP="0051000B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ans =</w:t>
      </w:r>
      <w:r>
        <w:rPr>
          <w:rFonts w:ascii="CMTT12" w:hAnsi="CMTT12" w:cs="CMTT12"/>
          <w:sz w:val="24"/>
          <w:szCs w:val="24"/>
        </w:rPr>
        <w:t xml:space="preserve"> </w:t>
      </w:r>
      <w:r>
        <w:rPr>
          <w:rFonts w:ascii="CMTT12" w:hAnsi="CMTT12" w:cs="CMTT12"/>
          <w:sz w:val="24"/>
          <w:szCs w:val="24"/>
        </w:rPr>
        <w:t>4</w:t>
      </w:r>
    </w:p>
    <w:p w:rsidR="0051000B" w:rsidRDefault="0051000B" w:rsidP="0051000B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</w:p>
    <w:p w:rsidR="0051000B" w:rsidRDefault="0051000B" w:rsidP="0051000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Matrix indexing</w:t>
      </w:r>
      <w:r>
        <w:rPr>
          <w:rFonts w:ascii="CMBX12" w:hAnsi="CMBX12" w:cs="CMBX12"/>
          <w:sz w:val="29"/>
          <w:szCs w:val="29"/>
        </w:rPr>
        <w:t>:</w:t>
      </w:r>
    </w:p>
    <w:p w:rsidR="0051000B" w:rsidRDefault="0051000B" w:rsidP="0051000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Correcting any entry is easy through indexing. Here we substitute </w:t>
      </w:r>
      <w:r>
        <w:rPr>
          <w:rFonts w:ascii="CMTT12" w:hAnsi="CMTT12" w:cs="CMTT12"/>
          <w:sz w:val="24"/>
          <w:szCs w:val="24"/>
        </w:rPr>
        <w:t>A (</w:t>
      </w:r>
      <w:r>
        <w:rPr>
          <w:rFonts w:ascii="CMTT12" w:hAnsi="CMTT12" w:cs="CMTT12"/>
          <w:sz w:val="24"/>
          <w:szCs w:val="24"/>
        </w:rPr>
        <w:t>3</w:t>
      </w:r>
      <w:r>
        <w:rPr>
          <w:rFonts w:ascii="CMTT12" w:hAnsi="CMTT12" w:cs="CMTT12"/>
          <w:sz w:val="24"/>
          <w:szCs w:val="24"/>
        </w:rPr>
        <w:t>, 3) =</w:t>
      </w:r>
      <w:r>
        <w:rPr>
          <w:rFonts w:ascii="CMTT12" w:hAnsi="CMTT12" w:cs="CMTT12"/>
          <w:sz w:val="24"/>
          <w:szCs w:val="24"/>
        </w:rPr>
        <w:t xml:space="preserve">9 </w:t>
      </w:r>
      <w:r>
        <w:rPr>
          <w:rFonts w:ascii="CMR12" w:hAnsi="CMR12" w:cs="CMR12"/>
          <w:sz w:val="24"/>
          <w:szCs w:val="24"/>
        </w:rPr>
        <w:t>by</w:t>
      </w:r>
    </w:p>
    <w:p w:rsidR="0051000B" w:rsidRDefault="0051000B" w:rsidP="0051000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A (</w:t>
      </w:r>
      <w:r>
        <w:rPr>
          <w:rFonts w:ascii="CMTT12" w:hAnsi="CMTT12" w:cs="CMTT12"/>
          <w:sz w:val="24"/>
          <w:szCs w:val="24"/>
        </w:rPr>
        <w:t>3</w:t>
      </w:r>
      <w:r>
        <w:rPr>
          <w:rFonts w:ascii="CMTT12" w:hAnsi="CMTT12" w:cs="CMTT12"/>
          <w:sz w:val="24"/>
          <w:szCs w:val="24"/>
        </w:rPr>
        <w:t>, 3) =</w:t>
      </w:r>
      <w:r>
        <w:rPr>
          <w:rFonts w:ascii="CMTT12" w:hAnsi="CMTT12" w:cs="CMTT12"/>
          <w:sz w:val="24"/>
          <w:szCs w:val="24"/>
        </w:rPr>
        <w:t>0</w:t>
      </w:r>
      <w:r>
        <w:rPr>
          <w:rFonts w:ascii="CMR12" w:hAnsi="CMR12" w:cs="CMR12"/>
          <w:sz w:val="24"/>
          <w:szCs w:val="24"/>
        </w:rPr>
        <w:t>.</w:t>
      </w:r>
    </w:p>
    <w:p w:rsidR="006F25F7" w:rsidRDefault="006F25F7" w:rsidP="0051000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6F25F7" w:rsidRDefault="006F25F7" w:rsidP="006F25F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Single elements of a matrix are accessed as </w:t>
      </w:r>
      <w:r>
        <w:rPr>
          <w:rFonts w:ascii="CMTT12" w:hAnsi="CMTT12" w:cs="CMTT12"/>
          <w:sz w:val="24"/>
          <w:szCs w:val="24"/>
        </w:rPr>
        <w:t>A(i,j)</w:t>
      </w:r>
      <w:r>
        <w:rPr>
          <w:rFonts w:ascii="CMR12" w:hAnsi="CMR12" w:cs="CMR12"/>
          <w:sz w:val="24"/>
          <w:szCs w:val="24"/>
        </w:rPr>
        <w:t xml:space="preserve">, where </w:t>
      </w:r>
      <w:r>
        <w:rPr>
          <w:rFonts w:ascii="CMMI12" w:hAnsi="CMMI12" w:cs="CMMI12"/>
          <w:i/>
          <w:iCs/>
          <w:sz w:val="24"/>
          <w:szCs w:val="24"/>
        </w:rPr>
        <w:t xml:space="preserve">i </w:t>
      </w:r>
      <w:r>
        <w:rPr>
          <w:rFonts w:ascii="CMSY10" w:hAnsi="CMSY10" w:cs="CMSY10"/>
          <w:i/>
          <w:iCs/>
          <w:sz w:val="24"/>
          <w:szCs w:val="24"/>
        </w:rPr>
        <w:t xml:space="preserve">¸ </w:t>
      </w:r>
      <w:r>
        <w:rPr>
          <w:rFonts w:ascii="CMR12" w:hAnsi="CMR12" w:cs="CMR12"/>
          <w:sz w:val="24"/>
          <w:szCs w:val="24"/>
        </w:rPr>
        <w:t xml:space="preserve">1 and </w:t>
      </w:r>
      <w:r>
        <w:rPr>
          <w:rFonts w:ascii="CMMI12" w:hAnsi="CMMI12" w:cs="CMMI12"/>
          <w:i/>
          <w:iCs/>
          <w:sz w:val="24"/>
          <w:szCs w:val="24"/>
        </w:rPr>
        <w:t xml:space="preserve">j </w:t>
      </w:r>
      <w:r>
        <w:rPr>
          <w:rFonts w:ascii="CMSY10" w:hAnsi="CMSY10" w:cs="CMSY10"/>
          <w:i/>
          <w:iCs/>
          <w:sz w:val="24"/>
          <w:szCs w:val="24"/>
        </w:rPr>
        <w:t xml:space="preserve">¸ </w:t>
      </w:r>
      <w:r>
        <w:rPr>
          <w:rFonts w:ascii="CMR12" w:hAnsi="CMR12" w:cs="CMR12"/>
          <w:sz w:val="24"/>
          <w:szCs w:val="24"/>
        </w:rPr>
        <w:t>1. Zero or negative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subscripts are not supported in MATLAB.</w:t>
      </w:r>
    </w:p>
    <w:p w:rsidR="0059637C" w:rsidRDefault="0059637C" w:rsidP="006F25F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4E5D9A" w:rsidRDefault="004E5D9A" w:rsidP="006F25F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Colon operator</w:t>
      </w:r>
      <w:r>
        <w:rPr>
          <w:rFonts w:ascii="CMBX12" w:hAnsi="CMBX12" w:cs="CMBX12"/>
          <w:sz w:val="29"/>
          <w:szCs w:val="29"/>
        </w:rPr>
        <w:t>:</w:t>
      </w:r>
    </w:p>
    <w:p w:rsidR="004E5D9A" w:rsidRDefault="004E5D9A" w:rsidP="004E5D9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Often we must deal with matrices or vectors that are too large to enter one element at a time. For example, suppose we want to enter a vector </w:t>
      </w:r>
      <w:r>
        <w:rPr>
          <w:rFonts w:ascii="CMMI12" w:hAnsi="CMMI12" w:cs="CMMI12"/>
          <w:i/>
          <w:iCs/>
          <w:sz w:val="24"/>
          <w:szCs w:val="24"/>
        </w:rPr>
        <w:t xml:space="preserve">x </w:t>
      </w:r>
      <w:r>
        <w:rPr>
          <w:rFonts w:ascii="CMR12" w:hAnsi="CMR12" w:cs="CMR12"/>
          <w:sz w:val="24"/>
          <w:szCs w:val="24"/>
        </w:rPr>
        <w:t>consisting of points</w:t>
      </w:r>
    </w:p>
    <w:p w:rsidR="004E5D9A" w:rsidRDefault="004E5D9A" w:rsidP="004E5D9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(0</w:t>
      </w:r>
      <w:r>
        <w:rPr>
          <w:rFonts w:ascii="CMR12" w:hAnsi="CMR12" w:cs="CMR12"/>
          <w:sz w:val="24"/>
          <w:szCs w:val="24"/>
        </w:rPr>
        <w:t>,</w:t>
      </w:r>
      <w:r>
        <w:rPr>
          <w:rFonts w:ascii="CMMI12" w:hAnsi="CMMI12" w:cs="CMMI12"/>
          <w:i/>
          <w:iCs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0</w:t>
      </w:r>
      <w:r>
        <w:rPr>
          <w:rFonts w:ascii="CMMI12" w:hAnsi="CMMI12" w:cs="CMMI12"/>
          <w:i/>
          <w:iCs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>1</w:t>
      </w:r>
      <w:r>
        <w:rPr>
          <w:rFonts w:ascii="CMR12" w:hAnsi="CMR12" w:cs="CMR12"/>
          <w:sz w:val="24"/>
          <w:szCs w:val="24"/>
        </w:rPr>
        <w:t>,</w:t>
      </w:r>
      <w:r>
        <w:rPr>
          <w:rFonts w:ascii="CMMI12" w:hAnsi="CMMI12" w:cs="CMMI12"/>
          <w:i/>
          <w:iCs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0</w:t>
      </w:r>
      <w:r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>2</w:t>
      </w:r>
      <w:r>
        <w:rPr>
          <w:rFonts w:ascii="CMMI12" w:hAnsi="CMMI12" w:cs="CMMI12"/>
          <w:i/>
          <w:iCs/>
          <w:sz w:val="24"/>
          <w:szCs w:val="24"/>
        </w:rPr>
        <w:t>,</w:t>
      </w:r>
      <w:r>
        <w:rPr>
          <w:rFonts w:ascii="CMMI12" w:hAnsi="CMMI12" w:cs="CMMI12"/>
          <w:i/>
          <w:iCs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0</w:t>
      </w:r>
      <w:r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>3</w:t>
      </w:r>
      <w:r>
        <w:rPr>
          <w:rFonts w:ascii="CMR12" w:hAnsi="CMR12" w:cs="CMR12"/>
          <w:sz w:val="24"/>
          <w:szCs w:val="24"/>
        </w:rPr>
        <w:t>…</w:t>
      </w:r>
      <w:r>
        <w:rPr>
          <w:rFonts w:ascii="CMMI12" w:hAnsi="CMMI12" w:cs="CMMI12"/>
          <w:i/>
          <w:iCs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5). We can use the command</w:t>
      </w:r>
    </w:p>
    <w:p w:rsidR="004E5D9A" w:rsidRDefault="004E5D9A" w:rsidP="004E5D9A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&gt;&gt; x = 0:0.1:5;</w:t>
      </w:r>
    </w:p>
    <w:p w:rsidR="004E5D9A" w:rsidRDefault="004E5D9A" w:rsidP="004E5D9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The row vector has 51 elements.</w:t>
      </w:r>
    </w:p>
    <w:p w:rsidR="004E5D9A" w:rsidRDefault="004E5D9A" w:rsidP="004E5D9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4E5D9A" w:rsidRDefault="004E5D9A" w:rsidP="004E5D9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Linear spacing</w:t>
      </w:r>
      <w:r>
        <w:rPr>
          <w:rFonts w:ascii="CMBX12" w:hAnsi="CMBX12" w:cs="CMBX12"/>
          <w:sz w:val="29"/>
          <w:szCs w:val="29"/>
        </w:rPr>
        <w:t>:</w:t>
      </w:r>
    </w:p>
    <w:p w:rsidR="004E5D9A" w:rsidRDefault="004E5D9A" w:rsidP="004E5D9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This </w:t>
      </w:r>
      <w:r>
        <w:rPr>
          <w:rFonts w:ascii="CMR12" w:hAnsi="CMR12" w:cs="CMR12"/>
          <w:sz w:val="24"/>
          <w:szCs w:val="24"/>
        </w:rPr>
        <w:t xml:space="preserve">is a command to generate linearly spaced vectors: </w:t>
      </w:r>
      <w:r>
        <w:rPr>
          <w:rFonts w:ascii="CMTT12" w:hAnsi="CMTT12" w:cs="CMTT12"/>
          <w:sz w:val="24"/>
          <w:szCs w:val="24"/>
        </w:rPr>
        <w:t>linspace</w:t>
      </w:r>
      <w:r>
        <w:rPr>
          <w:rFonts w:ascii="CMR12" w:hAnsi="CMR12" w:cs="CMR12"/>
          <w:sz w:val="24"/>
          <w:szCs w:val="24"/>
        </w:rPr>
        <w:t>. It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is similar to the colon operator (</w:t>
      </w:r>
      <w:r>
        <w:rPr>
          <w:rFonts w:ascii="CMTT12" w:hAnsi="CMTT12" w:cs="CMTT12"/>
          <w:sz w:val="24"/>
          <w:szCs w:val="24"/>
        </w:rPr>
        <w:t>:</w:t>
      </w:r>
      <w:r>
        <w:rPr>
          <w:rFonts w:ascii="CMR12" w:hAnsi="CMR12" w:cs="CMR12"/>
          <w:sz w:val="24"/>
          <w:szCs w:val="24"/>
        </w:rPr>
        <w:t>), but gives direct control over the number of points.</w:t>
      </w:r>
    </w:p>
    <w:p w:rsidR="004E5D9A" w:rsidRDefault="004E5D9A" w:rsidP="004E5D9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4E5D9A" w:rsidRDefault="004E5D9A" w:rsidP="004E5D9A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&gt;&gt; theta = linspace(0,2*pi,101)</w:t>
      </w:r>
    </w:p>
    <w:p w:rsidR="004E5D9A" w:rsidRDefault="004E5D9A" w:rsidP="004E5D9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D</w:t>
      </w:r>
      <w:r>
        <w:rPr>
          <w:rFonts w:ascii="CMR12" w:hAnsi="CMR12" w:cs="CMR12"/>
          <w:sz w:val="24"/>
          <w:szCs w:val="24"/>
        </w:rPr>
        <w:t>ivides the interval [0</w:t>
      </w:r>
      <w:r>
        <w:rPr>
          <w:rFonts w:ascii="CMMI12" w:hAnsi="CMMI12" w:cs="CMMI12"/>
          <w:i/>
          <w:iCs/>
          <w:sz w:val="24"/>
          <w:szCs w:val="24"/>
        </w:rPr>
        <w:t xml:space="preserve">; </w:t>
      </w:r>
      <w:r>
        <w:rPr>
          <w:rFonts w:ascii="CMR12" w:hAnsi="CMR12" w:cs="CMR12"/>
          <w:sz w:val="24"/>
          <w:szCs w:val="24"/>
        </w:rPr>
        <w:t>2</w:t>
      </w:r>
      <w:r w:rsidR="000D50B1">
        <w:rPr>
          <w:rFonts w:ascii="CMR12" w:hAnsi="CMR12" w:cs="CMR12"/>
          <w:sz w:val="24"/>
          <w:szCs w:val="24"/>
        </w:rPr>
        <w:t>*Pi</w:t>
      </w:r>
      <w:r>
        <w:rPr>
          <w:rFonts w:ascii="CMR12" w:hAnsi="CMR12" w:cs="CMR12"/>
          <w:sz w:val="24"/>
          <w:szCs w:val="24"/>
        </w:rPr>
        <w:t>] into 100 equal subintervals</w:t>
      </w:r>
      <w:r>
        <w:rPr>
          <w:rFonts w:ascii="CMR12" w:hAnsi="CMR12" w:cs="CMR12"/>
          <w:sz w:val="24"/>
          <w:szCs w:val="24"/>
        </w:rPr>
        <w:t xml:space="preserve">, then creating a vector of 101 </w:t>
      </w:r>
      <w:r>
        <w:rPr>
          <w:rFonts w:ascii="CMR12" w:hAnsi="CMR12" w:cs="CMR12"/>
          <w:sz w:val="24"/>
          <w:szCs w:val="24"/>
        </w:rPr>
        <w:t>elements.</w:t>
      </w:r>
    </w:p>
    <w:p w:rsidR="00A575C6" w:rsidRDefault="00A575C6" w:rsidP="004E5D9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A575C6" w:rsidRDefault="00A575C6" w:rsidP="004E5D9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Colon operator in a matrix</w:t>
      </w:r>
      <w:r>
        <w:rPr>
          <w:rFonts w:ascii="CMBX12" w:hAnsi="CMBX12" w:cs="CMBX12"/>
          <w:sz w:val="29"/>
          <w:szCs w:val="29"/>
        </w:rPr>
        <w:t>:</w:t>
      </w:r>
    </w:p>
    <w:p w:rsidR="00A575C6" w:rsidRDefault="00A575C6" w:rsidP="00A575C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The colon operator can also be used to pick out a certain row or column. For example, the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statement </w:t>
      </w:r>
      <w:r>
        <w:rPr>
          <w:rFonts w:ascii="CMTT12" w:hAnsi="CMTT12" w:cs="CMTT12"/>
          <w:sz w:val="24"/>
          <w:szCs w:val="24"/>
        </w:rPr>
        <w:t>A</w:t>
      </w:r>
      <w:r>
        <w:rPr>
          <w:rFonts w:ascii="CMTT12" w:hAnsi="CMTT12" w:cs="CMTT12"/>
          <w:sz w:val="24"/>
          <w:szCs w:val="24"/>
        </w:rPr>
        <w:t xml:space="preserve"> </w:t>
      </w:r>
      <w:r>
        <w:rPr>
          <w:rFonts w:ascii="CMTT12" w:hAnsi="CMTT12" w:cs="CMTT12"/>
          <w:sz w:val="24"/>
          <w:szCs w:val="24"/>
        </w:rPr>
        <w:t>(m</w:t>
      </w:r>
      <w:r>
        <w:rPr>
          <w:rFonts w:ascii="CMTT12" w:hAnsi="CMTT12" w:cs="CMTT12"/>
          <w:sz w:val="24"/>
          <w:szCs w:val="24"/>
        </w:rPr>
        <w:t>: n, k: l)</w:t>
      </w:r>
      <w:r>
        <w:rPr>
          <w:rFonts w:ascii="CMTT12" w:hAnsi="CMTT12" w:cs="CMTT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speci</w:t>
      </w:r>
      <w:r>
        <w:rPr>
          <w:rFonts w:ascii="CMR12" w:hAnsi="CMR12" w:cs="CMR12"/>
          <w:sz w:val="24"/>
          <w:szCs w:val="24"/>
        </w:rPr>
        <w:t>fie</w:t>
      </w:r>
      <w:r>
        <w:rPr>
          <w:rFonts w:ascii="CMR12" w:hAnsi="CMR12" w:cs="CMR12"/>
          <w:sz w:val="24"/>
          <w:szCs w:val="24"/>
        </w:rPr>
        <w:t xml:space="preserve">s rows </w:t>
      </w:r>
      <w:r>
        <w:rPr>
          <w:rFonts w:ascii="CMMI12" w:hAnsi="CMMI12" w:cs="CMMI12"/>
          <w:i/>
          <w:iCs/>
          <w:sz w:val="24"/>
          <w:szCs w:val="24"/>
        </w:rPr>
        <w:t xml:space="preserve">m </w:t>
      </w:r>
      <w:r>
        <w:rPr>
          <w:rFonts w:ascii="CMR12" w:hAnsi="CMR12" w:cs="CMR12"/>
          <w:sz w:val="24"/>
          <w:szCs w:val="24"/>
        </w:rPr>
        <w:t xml:space="preserve">to </w:t>
      </w:r>
      <w:r>
        <w:rPr>
          <w:rFonts w:ascii="CMMI12" w:hAnsi="CMMI12" w:cs="CMMI12"/>
          <w:i/>
          <w:iCs/>
          <w:sz w:val="24"/>
          <w:szCs w:val="24"/>
        </w:rPr>
        <w:t xml:space="preserve">n </w:t>
      </w:r>
      <w:r>
        <w:rPr>
          <w:rFonts w:ascii="CMR12" w:hAnsi="CMR12" w:cs="CMR12"/>
          <w:sz w:val="24"/>
          <w:szCs w:val="24"/>
        </w:rPr>
        <w:t xml:space="preserve">and column </w:t>
      </w:r>
      <w:r>
        <w:rPr>
          <w:rFonts w:ascii="CMMI12" w:hAnsi="CMMI12" w:cs="CMMI12"/>
          <w:i/>
          <w:iCs/>
          <w:sz w:val="24"/>
          <w:szCs w:val="24"/>
        </w:rPr>
        <w:t xml:space="preserve">k </w:t>
      </w:r>
      <w:r>
        <w:rPr>
          <w:rFonts w:ascii="CMR12" w:hAnsi="CMR12" w:cs="CMR12"/>
          <w:sz w:val="24"/>
          <w:szCs w:val="24"/>
        </w:rPr>
        <w:t xml:space="preserve">to </w:t>
      </w:r>
      <w:r>
        <w:rPr>
          <w:rFonts w:ascii="CMMI12" w:hAnsi="CMMI12" w:cs="CMMI12"/>
          <w:i/>
          <w:iCs/>
          <w:sz w:val="24"/>
          <w:szCs w:val="24"/>
        </w:rPr>
        <w:t>l</w:t>
      </w:r>
      <w:r>
        <w:rPr>
          <w:rFonts w:ascii="CMR12" w:hAnsi="CMR12" w:cs="CMR12"/>
          <w:sz w:val="24"/>
          <w:szCs w:val="24"/>
        </w:rPr>
        <w:t>.</w:t>
      </w:r>
    </w:p>
    <w:p w:rsidR="007933E6" w:rsidRDefault="007933E6" w:rsidP="00A575C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7933E6" w:rsidRDefault="007933E6" w:rsidP="007933E6">
      <w:pPr>
        <w:autoSpaceDE w:val="0"/>
        <w:autoSpaceDN w:val="0"/>
        <w:adjustRightInd w:val="0"/>
        <w:spacing w:after="0" w:line="240" w:lineRule="auto"/>
      </w:pPr>
      <w:r>
        <w:t>&gt;&gt; A=</w:t>
      </w:r>
      <w:r>
        <w:t xml:space="preserve"> </w:t>
      </w:r>
      <w:r>
        <w:t>[</w:t>
      </w:r>
      <w:r>
        <w:t xml:space="preserve"> </w:t>
      </w:r>
      <w:r>
        <w:t>1,2,3 ; 4,5,6; 7,8,9;]</w:t>
      </w:r>
    </w:p>
    <w:p w:rsidR="007933E6" w:rsidRDefault="007933E6" w:rsidP="007933E6">
      <w:pPr>
        <w:autoSpaceDE w:val="0"/>
        <w:autoSpaceDN w:val="0"/>
        <w:adjustRightInd w:val="0"/>
        <w:spacing w:after="0" w:line="240" w:lineRule="auto"/>
      </w:pPr>
    </w:p>
    <w:p w:rsidR="007933E6" w:rsidRDefault="007933E6" w:rsidP="007933E6">
      <w:pPr>
        <w:autoSpaceDE w:val="0"/>
        <w:autoSpaceDN w:val="0"/>
        <w:adjustRightInd w:val="0"/>
        <w:spacing w:after="0" w:line="240" w:lineRule="auto"/>
      </w:pPr>
      <w:r>
        <w:t>A =</w:t>
      </w:r>
    </w:p>
    <w:p w:rsidR="007933E6" w:rsidRDefault="007933E6" w:rsidP="007933E6">
      <w:pPr>
        <w:autoSpaceDE w:val="0"/>
        <w:autoSpaceDN w:val="0"/>
        <w:adjustRightInd w:val="0"/>
        <w:spacing w:after="0" w:line="240" w:lineRule="auto"/>
      </w:pPr>
    </w:p>
    <w:p w:rsidR="007933E6" w:rsidRDefault="007933E6" w:rsidP="007933E6">
      <w:pPr>
        <w:autoSpaceDE w:val="0"/>
        <w:autoSpaceDN w:val="0"/>
        <w:adjustRightInd w:val="0"/>
        <w:spacing w:after="0" w:line="240" w:lineRule="auto"/>
      </w:pPr>
      <w:r>
        <w:t xml:space="preserve">     1     2     3</w:t>
      </w:r>
    </w:p>
    <w:p w:rsidR="007933E6" w:rsidRDefault="007933E6" w:rsidP="007933E6">
      <w:pPr>
        <w:autoSpaceDE w:val="0"/>
        <w:autoSpaceDN w:val="0"/>
        <w:adjustRightInd w:val="0"/>
        <w:spacing w:after="0" w:line="240" w:lineRule="auto"/>
      </w:pPr>
      <w:r>
        <w:t xml:space="preserve">     4     5     6</w:t>
      </w:r>
    </w:p>
    <w:p w:rsidR="007933E6" w:rsidRDefault="007933E6" w:rsidP="007933E6">
      <w:pPr>
        <w:autoSpaceDE w:val="0"/>
        <w:autoSpaceDN w:val="0"/>
        <w:adjustRightInd w:val="0"/>
        <w:spacing w:after="0" w:line="240" w:lineRule="auto"/>
      </w:pPr>
      <w:r>
        <w:t xml:space="preserve">     7     8     9</w:t>
      </w:r>
    </w:p>
    <w:p w:rsidR="007933E6" w:rsidRDefault="007933E6" w:rsidP="007933E6">
      <w:pPr>
        <w:autoSpaceDE w:val="0"/>
        <w:autoSpaceDN w:val="0"/>
        <w:adjustRightInd w:val="0"/>
        <w:spacing w:after="0" w:line="240" w:lineRule="auto"/>
      </w:pPr>
    </w:p>
    <w:p w:rsidR="007933E6" w:rsidRDefault="007933E6" w:rsidP="007933E6">
      <w:pPr>
        <w:autoSpaceDE w:val="0"/>
        <w:autoSpaceDN w:val="0"/>
        <w:adjustRightInd w:val="0"/>
        <w:spacing w:after="0" w:line="240" w:lineRule="auto"/>
      </w:pPr>
      <w:r>
        <w:t>&gt;&gt; A</w:t>
      </w:r>
      <w:r>
        <w:t xml:space="preserve"> </w:t>
      </w:r>
      <w:r>
        <w:t>(2</w:t>
      </w:r>
      <w:r>
        <w:t>, :</w:t>
      </w:r>
      <w:r>
        <w:t>)</w:t>
      </w:r>
    </w:p>
    <w:p w:rsidR="007933E6" w:rsidRDefault="007933E6" w:rsidP="007933E6">
      <w:pPr>
        <w:autoSpaceDE w:val="0"/>
        <w:autoSpaceDN w:val="0"/>
        <w:adjustRightInd w:val="0"/>
        <w:spacing w:after="0" w:line="240" w:lineRule="auto"/>
      </w:pPr>
    </w:p>
    <w:p w:rsidR="007933E6" w:rsidRDefault="007933E6" w:rsidP="007933E6">
      <w:pPr>
        <w:autoSpaceDE w:val="0"/>
        <w:autoSpaceDN w:val="0"/>
        <w:adjustRightInd w:val="0"/>
        <w:spacing w:after="0" w:line="240" w:lineRule="auto"/>
      </w:pPr>
      <w:r>
        <w:t>ans =  4     5     6</w:t>
      </w:r>
    </w:p>
    <w:p w:rsidR="00102946" w:rsidRDefault="00102946" w:rsidP="007933E6">
      <w:pPr>
        <w:autoSpaceDE w:val="0"/>
        <w:autoSpaceDN w:val="0"/>
        <w:adjustRightInd w:val="0"/>
        <w:spacing w:after="0" w:line="240" w:lineRule="auto"/>
      </w:pPr>
    </w:p>
    <w:p w:rsidR="00C64AF7" w:rsidRDefault="00C64AF7" w:rsidP="007933E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120F86" w:rsidRDefault="00120F86" w:rsidP="007933E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lastRenderedPageBreak/>
        <w:t xml:space="preserve">The colon operator can also be used to extract a sub-matrix from a matrix </w:t>
      </w:r>
      <w:r>
        <w:rPr>
          <w:rFonts w:ascii="CMTT12" w:hAnsi="CMTT12" w:cs="CMTT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>.</w:t>
      </w:r>
    </w:p>
    <w:p w:rsidR="00120F86" w:rsidRDefault="00120F86" w:rsidP="00120F86">
      <w:pPr>
        <w:autoSpaceDE w:val="0"/>
        <w:autoSpaceDN w:val="0"/>
        <w:adjustRightInd w:val="0"/>
        <w:spacing w:after="0" w:line="240" w:lineRule="auto"/>
      </w:pPr>
      <w:r>
        <w:t>&gt;&gt; A</w:t>
      </w:r>
      <w:r>
        <w:t xml:space="preserve"> </w:t>
      </w:r>
      <w:r>
        <w:t>(</w:t>
      </w:r>
      <w:r>
        <w:t>:, 1:2</w:t>
      </w:r>
      <w:r>
        <w:t>)</w:t>
      </w:r>
    </w:p>
    <w:p w:rsidR="00120F86" w:rsidRDefault="00120F86" w:rsidP="00120F86">
      <w:pPr>
        <w:autoSpaceDE w:val="0"/>
        <w:autoSpaceDN w:val="0"/>
        <w:adjustRightInd w:val="0"/>
        <w:spacing w:after="0" w:line="240" w:lineRule="auto"/>
      </w:pPr>
    </w:p>
    <w:p w:rsidR="00120F86" w:rsidRDefault="00120F86" w:rsidP="00120F86">
      <w:pPr>
        <w:autoSpaceDE w:val="0"/>
        <w:autoSpaceDN w:val="0"/>
        <w:adjustRightInd w:val="0"/>
        <w:spacing w:after="0" w:line="240" w:lineRule="auto"/>
      </w:pPr>
      <w:r>
        <w:t>ans =</w:t>
      </w:r>
    </w:p>
    <w:p w:rsidR="00120F86" w:rsidRDefault="00120F86" w:rsidP="00120F86">
      <w:pPr>
        <w:autoSpaceDE w:val="0"/>
        <w:autoSpaceDN w:val="0"/>
        <w:adjustRightInd w:val="0"/>
        <w:spacing w:after="0" w:line="240" w:lineRule="auto"/>
      </w:pPr>
      <w:r>
        <w:t xml:space="preserve">     1     2</w:t>
      </w:r>
    </w:p>
    <w:p w:rsidR="00120F86" w:rsidRDefault="00120F86" w:rsidP="00120F86">
      <w:pPr>
        <w:autoSpaceDE w:val="0"/>
        <w:autoSpaceDN w:val="0"/>
        <w:adjustRightInd w:val="0"/>
        <w:spacing w:after="0" w:line="240" w:lineRule="auto"/>
      </w:pPr>
      <w:r>
        <w:t xml:space="preserve">     4     5</w:t>
      </w:r>
    </w:p>
    <w:p w:rsidR="00120F86" w:rsidRDefault="00120F86" w:rsidP="00120F86">
      <w:pPr>
        <w:autoSpaceDE w:val="0"/>
        <w:autoSpaceDN w:val="0"/>
        <w:adjustRightInd w:val="0"/>
        <w:spacing w:after="0" w:line="240" w:lineRule="auto"/>
      </w:pPr>
      <w:r>
        <w:t xml:space="preserve">     7     8</w:t>
      </w:r>
    </w:p>
    <w:p w:rsidR="00885816" w:rsidRDefault="00885816" w:rsidP="00120F8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A row or a column of a matrix can be deleted by setting it to a </w:t>
      </w:r>
      <w:r>
        <w:rPr>
          <w:rFonts w:ascii="CMTI12" w:hAnsi="CMTI12" w:cs="CMTI12"/>
          <w:i/>
          <w:iCs/>
          <w:sz w:val="24"/>
          <w:szCs w:val="24"/>
        </w:rPr>
        <w:t xml:space="preserve">null </w:t>
      </w:r>
      <w:r>
        <w:rPr>
          <w:rFonts w:ascii="CMR12" w:hAnsi="CMR12" w:cs="CMR12"/>
          <w:sz w:val="24"/>
          <w:szCs w:val="24"/>
        </w:rPr>
        <w:t>vector, [ ].</w:t>
      </w:r>
    </w:p>
    <w:p w:rsidR="00885816" w:rsidRDefault="00885816" w:rsidP="00120F8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885816" w:rsidRDefault="00885816" w:rsidP="00885816">
      <w:pPr>
        <w:autoSpaceDE w:val="0"/>
        <w:autoSpaceDN w:val="0"/>
        <w:adjustRightInd w:val="0"/>
        <w:spacing w:after="0" w:line="240" w:lineRule="auto"/>
      </w:pPr>
      <w:r>
        <w:t>A</w:t>
      </w:r>
      <w:r>
        <w:t xml:space="preserve"> </w:t>
      </w:r>
      <w:r>
        <w:t>(:</w:t>
      </w:r>
      <w:r>
        <w:t>, 2) =</w:t>
      </w:r>
      <w:r>
        <w:t>[]</w:t>
      </w:r>
    </w:p>
    <w:p w:rsidR="00885816" w:rsidRDefault="00885816" w:rsidP="00885816">
      <w:pPr>
        <w:autoSpaceDE w:val="0"/>
        <w:autoSpaceDN w:val="0"/>
        <w:adjustRightInd w:val="0"/>
        <w:spacing w:after="0" w:line="240" w:lineRule="auto"/>
      </w:pPr>
    </w:p>
    <w:p w:rsidR="00885816" w:rsidRDefault="00885816" w:rsidP="00885816">
      <w:pPr>
        <w:autoSpaceDE w:val="0"/>
        <w:autoSpaceDN w:val="0"/>
        <w:adjustRightInd w:val="0"/>
        <w:spacing w:after="0" w:line="240" w:lineRule="auto"/>
      </w:pPr>
      <w:r>
        <w:t>A =1     3</w:t>
      </w:r>
    </w:p>
    <w:p w:rsidR="00885816" w:rsidRDefault="00885816" w:rsidP="00885816">
      <w:pPr>
        <w:autoSpaceDE w:val="0"/>
        <w:autoSpaceDN w:val="0"/>
        <w:adjustRightInd w:val="0"/>
        <w:spacing w:after="0" w:line="240" w:lineRule="auto"/>
      </w:pPr>
      <w:r>
        <w:t xml:space="preserve">     4     6</w:t>
      </w:r>
    </w:p>
    <w:p w:rsidR="00885816" w:rsidRDefault="00885816" w:rsidP="00885816">
      <w:pPr>
        <w:autoSpaceDE w:val="0"/>
        <w:autoSpaceDN w:val="0"/>
        <w:adjustRightInd w:val="0"/>
        <w:spacing w:after="0" w:line="240" w:lineRule="auto"/>
      </w:pPr>
      <w:r>
        <w:t xml:space="preserve">     7     9</w:t>
      </w:r>
    </w:p>
    <w:p w:rsidR="004D6D7F" w:rsidRDefault="004D6D7F" w:rsidP="004D6D7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To delete a row or column of a matrix, use the </w:t>
      </w:r>
      <w:r>
        <w:rPr>
          <w:rFonts w:ascii="CMTI12" w:hAnsi="CMTI12" w:cs="CMTI12"/>
          <w:i/>
          <w:iCs/>
          <w:sz w:val="24"/>
          <w:szCs w:val="24"/>
        </w:rPr>
        <w:t xml:space="preserve">empty vector </w:t>
      </w:r>
      <w:r>
        <w:rPr>
          <w:rFonts w:ascii="CMR12" w:hAnsi="CMR12" w:cs="CMR12"/>
          <w:sz w:val="24"/>
          <w:szCs w:val="24"/>
        </w:rPr>
        <w:t>operator, [ ].</w:t>
      </w:r>
    </w:p>
    <w:p w:rsidR="004D6D7F" w:rsidRDefault="004D6D7F" w:rsidP="004D6D7F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&gt;&gt; A(3,:) = []</w:t>
      </w:r>
    </w:p>
    <w:p w:rsidR="004D6D7F" w:rsidRDefault="004D6D7F" w:rsidP="004D6D7F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A =</w:t>
      </w:r>
    </w:p>
    <w:p w:rsidR="004D6D7F" w:rsidRDefault="004D6D7F" w:rsidP="004D6D7F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1 2 3</w:t>
      </w:r>
    </w:p>
    <w:p w:rsidR="004D6D7F" w:rsidRDefault="004D6D7F" w:rsidP="004D6D7F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4 5 6</w:t>
      </w:r>
    </w:p>
    <w:p w:rsidR="004D6D7F" w:rsidRDefault="004D6D7F" w:rsidP="004D6D7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Third row of matrix </w:t>
      </w:r>
      <w:r>
        <w:rPr>
          <w:rFonts w:ascii="CMTT12" w:hAnsi="CMTT12" w:cs="CMTT12"/>
          <w:sz w:val="24"/>
          <w:szCs w:val="24"/>
        </w:rPr>
        <w:t xml:space="preserve">A </w:t>
      </w:r>
      <w:r>
        <w:rPr>
          <w:rFonts w:ascii="CMR12" w:hAnsi="CMR12" w:cs="CMR12"/>
          <w:sz w:val="24"/>
          <w:szCs w:val="24"/>
        </w:rPr>
        <w:t>is now deleted.</w:t>
      </w:r>
    </w:p>
    <w:p w:rsidR="004D6D7F" w:rsidRDefault="004D6D7F" w:rsidP="004D6D7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To restore the third row, we use a technique for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creating a matrix</w:t>
      </w:r>
    </w:p>
    <w:p w:rsidR="004D6D7F" w:rsidRDefault="004D6D7F" w:rsidP="004D6D7F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&gt;&gt; A = [A(1,:);A(2,:);[7 8 0]]</w:t>
      </w:r>
    </w:p>
    <w:p w:rsidR="004D6D7F" w:rsidRDefault="004D6D7F" w:rsidP="004D6D7F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A =</w:t>
      </w:r>
    </w:p>
    <w:p w:rsidR="004D6D7F" w:rsidRDefault="004D6D7F" w:rsidP="004D6D7F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1 2 3</w:t>
      </w:r>
    </w:p>
    <w:p w:rsidR="004D6D7F" w:rsidRDefault="004D6D7F" w:rsidP="004D6D7F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4 5 6</w:t>
      </w:r>
    </w:p>
    <w:p w:rsidR="004D6D7F" w:rsidRDefault="004D6D7F" w:rsidP="004D6D7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7 8 0</w:t>
      </w:r>
    </w:p>
    <w:p w:rsidR="004D6D7F" w:rsidRDefault="004D6D7F" w:rsidP="004D6D7F">
      <w:pPr>
        <w:autoSpaceDE w:val="0"/>
        <w:autoSpaceDN w:val="0"/>
        <w:adjustRightInd w:val="0"/>
        <w:spacing w:after="0" w:line="240" w:lineRule="auto"/>
      </w:pPr>
    </w:p>
    <w:p w:rsidR="008E6999" w:rsidRDefault="008E6999" w:rsidP="0088581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Creating a sub-matrix</w:t>
      </w:r>
      <w:r>
        <w:rPr>
          <w:rFonts w:ascii="CMBX12" w:hAnsi="CMBX12" w:cs="CMBX12"/>
          <w:sz w:val="29"/>
          <w:szCs w:val="29"/>
        </w:rPr>
        <w:t>:</w:t>
      </w:r>
    </w:p>
    <w:p w:rsidR="008E6999" w:rsidRDefault="008E6999" w:rsidP="008E699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To extract a </w:t>
      </w:r>
      <w:r>
        <w:rPr>
          <w:rFonts w:ascii="CMTI12" w:hAnsi="CMTI12" w:cs="CMTI12"/>
          <w:i/>
          <w:iCs/>
          <w:sz w:val="24"/>
          <w:szCs w:val="24"/>
        </w:rPr>
        <w:t xml:space="preserve">submatrix </w:t>
      </w:r>
      <w:r>
        <w:rPr>
          <w:rFonts w:ascii="CMTT12" w:hAnsi="CMTT12" w:cs="CMTT12"/>
          <w:sz w:val="24"/>
          <w:szCs w:val="24"/>
        </w:rPr>
        <w:t xml:space="preserve">B </w:t>
      </w:r>
      <w:r>
        <w:rPr>
          <w:rFonts w:ascii="CMR12" w:hAnsi="CMR12" w:cs="CMR12"/>
          <w:sz w:val="24"/>
          <w:szCs w:val="24"/>
        </w:rPr>
        <w:t xml:space="preserve">consisting of rows 2 and 3 and columns 1 and 2 of the matrix </w:t>
      </w:r>
      <w:r>
        <w:rPr>
          <w:rFonts w:ascii="CMTT12" w:hAnsi="CMTT12" w:cs="CMTT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>,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do the following</w:t>
      </w:r>
    </w:p>
    <w:p w:rsidR="008E6999" w:rsidRDefault="008E6999" w:rsidP="008E6999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&gt;&gt; B = A</w:t>
      </w:r>
      <w:r>
        <w:rPr>
          <w:rFonts w:ascii="CMTT12" w:hAnsi="CMTT12" w:cs="CMTT12"/>
          <w:sz w:val="24"/>
          <w:szCs w:val="24"/>
        </w:rPr>
        <w:t xml:space="preserve"> </w:t>
      </w:r>
      <w:r>
        <w:rPr>
          <w:rFonts w:ascii="CMTT12" w:hAnsi="CMTT12" w:cs="CMTT12"/>
          <w:sz w:val="24"/>
          <w:szCs w:val="24"/>
        </w:rPr>
        <w:t>([2 3]</w:t>
      </w:r>
      <w:r>
        <w:rPr>
          <w:rFonts w:ascii="CMTT12" w:hAnsi="CMTT12" w:cs="CMTT12"/>
          <w:sz w:val="24"/>
          <w:szCs w:val="24"/>
        </w:rPr>
        <w:t>, [</w:t>
      </w:r>
      <w:r>
        <w:rPr>
          <w:rFonts w:ascii="CMTT12" w:hAnsi="CMTT12" w:cs="CMTT12"/>
          <w:sz w:val="24"/>
          <w:szCs w:val="24"/>
        </w:rPr>
        <w:t>1 2])</w:t>
      </w:r>
    </w:p>
    <w:p w:rsidR="008E6999" w:rsidRDefault="008E6999" w:rsidP="008E6999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B =</w:t>
      </w:r>
    </w:p>
    <w:p w:rsidR="008E6999" w:rsidRDefault="008E6999" w:rsidP="008E6999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4 5</w:t>
      </w:r>
    </w:p>
    <w:p w:rsidR="008E6999" w:rsidRDefault="008E6999" w:rsidP="008E6999">
      <w:pPr>
        <w:autoSpaceDE w:val="0"/>
        <w:autoSpaceDN w:val="0"/>
        <w:adjustRightInd w:val="0"/>
        <w:spacing w:after="0" w:line="240" w:lineRule="auto"/>
      </w:pPr>
      <w:r>
        <w:rPr>
          <w:rFonts w:ascii="CMTT12" w:hAnsi="CMTT12" w:cs="CMTT12"/>
          <w:sz w:val="24"/>
          <w:szCs w:val="24"/>
        </w:rPr>
        <w:t>7 8</w:t>
      </w:r>
    </w:p>
    <w:p w:rsidR="008E6999" w:rsidRDefault="008E6999" w:rsidP="00885816">
      <w:pPr>
        <w:autoSpaceDE w:val="0"/>
        <w:autoSpaceDN w:val="0"/>
        <w:adjustRightInd w:val="0"/>
        <w:spacing w:after="0" w:line="240" w:lineRule="auto"/>
      </w:pPr>
    </w:p>
    <w:p w:rsidR="008E6999" w:rsidRDefault="008E6999" w:rsidP="008E699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To interchange rows 1 and 2 of </w:t>
      </w:r>
      <w:r>
        <w:rPr>
          <w:rFonts w:ascii="CMTT12" w:hAnsi="CMTT12" w:cs="CMTT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>, use the vector of row indices together with the colon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operator.</w:t>
      </w:r>
    </w:p>
    <w:p w:rsidR="008E6999" w:rsidRDefault="008E6999" w:rsidP="008E6999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&gt;&gt; C = A</w:t>
      </w:r>
      <w:r>
        <w:rPr>
          <w:rFonts w:ascii="CMTT12" w:hAnsi="CMTT12" w:cs="CMTT12"/>
          <w:sz w:val="24"/>
          <w:szCs w:val="24"/>
        </w:rPr>
        <w:t xml:space="preserve"> </w:t>
      </w:r>
      <w:r>
        <w:rPr>
          <w:rFonts w:ascii="CMTT12" w:hAnsi="CMTT12" w:cs="CMTT12"/>
          <w:sz w:val="24"/>
          <w:szCs w:val="24"/>
        </w:rPr>
        <w:t>([2 1 3]</w:t>
      </w:r>
      <w:r>
        <w:rPr>
          <w:rFonts w:ascii="CMTT12" w:hAnsi="CMTT12" w:cs="CMTT12"/>
          <w:sz w:val="24"/>
          <w:szCs w:val="24"/>
        </w:rPr>
        <w:t>, :</w:t>
      </w:r>
      <w:r>
        <w:rPr>
          <w:rFonts w:ascii="CMTT12" w:hAnsi="CMTT12" w:cs="CMTT12"/>
          <w:sz w:val="24"/>
          <w:szCs w:val="24"/>
        </w:rPr>
        <w:t>)</w:t>
      </w:r>
    </w:p>
    <w:p w:rsidR="008E6999" w:rsidRDefault="008E6999" w:rsidP="008E6999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C =</w:t>
      </w:r>
    </w:p>
    <w:p w:rsidR="008E6999" w:rsidRDefault="008E6999" w:rsidP="008E6999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4 5 6</w:t>
      </w:r>
    </w:p>
    <w:p w:rsidR="008E6999" w:rsidRDefault="008E6999" w:rsidP="008E6999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1 2 3</w:t>
      </w:r>
    </w:p>
    <w:p w:rsidR="00120F86" w:rsidRDefault="008E6999" w:rsidP="008E6999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7 8 </w:t>
      </w:r>
      <w:r w:rsidR="001F388C">
        <w:rPr>
          <w:rFonts w:ascii="CMTT12" w:hAnsi="CMTT12" w:cs="CMTT12"/>
          <w:sz w:val="24"/>
          <w:szCs w:val="24"/>
        </w:rPr>
        <w:t>9</w:t>
      </w:r>
    </w:p>
    <w:p w:rsidR="0045577A" w:rsidRDefault="0045577A" w:rsidP="0045577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45577A" w:rsidRDefault="0045577A" w:rsidP="0045577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create a vector version of matrix </w:t>
      </w:r>
      <w:r>
        <w:rPr>
          <w:rFonts w:ascii="CMTT12" w:hAnsi="CMTT12" w:cs="CMTT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>, do the following</w:t>
      </w:r>
    </w:p>
    <w:p w:rsidR="0045577A" w:rsidRDefault="0045577A" w:rsidP="0045577A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&gt;&gt; A</w:t>
      </w:r>
      <w:r>
        <w:rPr>
          <w:rFonts w:ascii="CMTT12" w:hAnsi="CMTT12" w:cs="CMTT12"/>
          <w:sz w:val="24"/>
          <w:szCs w:val="24"/>
        </w:rPr>
        <w:t xml:space="preserve"> </w:t>
      </w:r>
      <w:r>
        <w:rPr>
          <w:rFonts w:ascii="CMTT12" w:hAnsi="CMTT12" w:cs="CMTT12"/>
          <w:sz w:val="24"/>
          <w:szCs w:val="24"/>
        </w:rPr>
        <w:t>(:)</w:t>
      </w:r>
    </w:p>
    <w:p w:rsidR="0045577A" w:rsidRDefault="0045577A" w:rsidP="0045577A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ans =</w:t>
      </w:r>
      <w:r>
        <w:rPr>
          <w:rFonts w:ascii="CMTT12" w:hAnsi="CMTT12" w:cs="CMTT12"/>
          <w:sz w:val="24"/>
          <w:szCs w:val="24"/>
        </w:rPr>
        <w:t xml:space="preserve">  </w:t>
      </w:r>
      <w:r>
        <w:rPr>
          <w:rFonts w:ascii="CMTT12" w:hAnsi="CMTT12" w:cs="CMTT12"/>
          <w:sz w:val="24"/>
          <w:szCs w:val="24"/>
        </w:rPr>
        <w:t>1</w:t>
      </w:r>
    </w:p>
    <w:p w:rsidR="0045577A" w:rsidRDefault="0045577A" w:rsidP="0045577A">
      <w:pPr>
        <w:autoSpaceDE w:val="0"/>
        <w:autoSpaceDN w:val="0"/>
        <w:adjustRightInd w:val="0"/>
        <w:spacing w:after="0" w:line="240" w:lineRule="auto"/>
        <w:ind w:left="72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2</w:t>
      </w:r>
    </w:p>
    <w:p w:rsidR="0045577A" w:rsidRDefault="0045577A" w:rsidP="0045577A">
      <w:pPr>
        <w:autoSpaceDE w:val="0"/>
        <w:autoSpaceDN w:val="0"/>
        <w:adjustRightInd w:val="0"/>
        <w:spacing w:after="0" w:line="240" w:lineRule="auto"/>
        <w:ind w:left="72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3</w:t>
      </w:r>
    </w:p>
    <w:p w:rsidR="0045577A" w:rsidRDefault="0045577A" w:rsidP="0045577A">
      <w:pPr>
        <w:autoSpaceDE w:val="0"/>
        <w:autoSpaceDN w:val="0"/>
        <w:adjustRightInd w:val="0"/>
        <w:spacing w:after="0" w:line="240" w:lineRule="auto"/>
        <w:ind w:left="72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4</w:t>
      </w:r>
    </w:p>
    <w:p w:rsidR="0045577A" w:rsidRDefault="0045577A" w:rsidP="0045577A">
      <w:pPr>
        <w:autoSpaceDE w:val="0"/>
        <w:autoSpaceDN w:val="0"/>
        <w:adjustRightInd w:val="0"/>
        <w:spacing w:after="0" w:line="240" w:lineRule="auto"/>
        <w:ind w:left="72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5</w:t>
      </w:r>
    </w:p>
    <w:p w:rsidR="0045577A" w:rsidRDefault="0045577A" w:rsidP="0045577A">
      <w:pPr>
        <w:autoSpaceDE w:val="0"/>
        <w:autoSpaceDN w:val="0"/>
        <w:adjustRightInd w:val="0"/>
        <w:spacing w:after="0" w:line="240" w:lineRule="auto"/>
        <w:ind w:left="72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6</w:t>
      </w:r>
    </w:p>
    <w:p w:rsidR="0045577A" w:rsidRDefault="0045577A" w:rsidP="0045577A">
      <w:pPr>
        <w:autoSpaceDE w:val="0"/>
        <w:autoSpaceDN w:val="0"/>
        <w:adjustRightInd w:val="0"/>
        <w:spacing w:after="0" w:line="240" w:lineRule="auto"/>
        <w:ind w:left="72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7</w:t>
      </w:r>
    </w:p>
    <w:p w:rsidR="0045577A" w:rsidRDefault="0045577A" w:rsidP="0045577A">
      <w:pPr>
        <w:autoSpaceDE w:val="0"/>
        <w:autoSpaceDN w:val="0"/>
        <w:adjustRightInd w:val="0"/>
        <w:spacing w:after="0" w:line="240" w:lineRule="auto"/>
        <w:ind w:left="72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lastRenderedPageBreak/>
        <w:t>8</w:t>
      </w:r>
    </w:p>
    <w:p w:rsidR="00D3743E" w:rsidRDefault="001F388C" w:rsidP="00D3743E">
      <w:pPr>
        <w:autoSpaceDE w:val="0"/>
        <w:autoSpaceDN w:val="0"/>
        <w:adjustRightInd w:val="0"/>
        <w:spacing w:after="0" w:line="240" w:lineRule="auto"/>
        <w:ind w:left="72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9</w:t>
      </w:r>
    </w:p>
    <w:p w:rsidR="00D3743E" w:rsidRDefault="00D3743E" w:rsidP="00D3743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The keyword </w:t>
      </w:r>
      <w:r>
        <w:rPr>
          <w:rFonts w:ascii="CMTT12" w:hAnsi="CMTT12" w:cs="CMTT12"/>
          <w:sz w:val="24"/>
          <w:szCs w:val="24"/>
        </w:rPr>
        <w:t>end</w:t>
      </w:r>
      <w:r>
        <w:rPr>
          <w:rFonts w:ascii="CMR12" w:hAnsi="CMR12" w:cs="CMR12"/>
          <w:sz w:val="24"/>
          <w:szCs w:val="24"/>
        </w:rPr>
        <w:t xml:space="preserve">, used in </w:t>
      </w:r>
      <w:r>
        <w:rPr>
          <w:rFonts w:ascii="CMTT12" w:hAnsi="CMTT12" w:cs="CMTT12"/>
          <w:sz w:val="24"/>
          <w:szCs w:val="24"/>
        </w:rPr>
        <w:t>A</w:t>
      </w:r>
      <w:r w:rsidR="004D6D7F">
        <w:rPr>
          <w:rFonts w:ascii="CMTT12" w:hAnsi="CMTT12" w:cs="CMTT12"/>
          <w:sz w:val="24"/>
          <w:szCs w:val="24"/>
        </w:rPr>
        <w:t xml:space="preserve"> </w:t>
      </w:r>
      <w:r>
        <w:rPr>
          <w:rFonts w:ascii="CMTT12" w:hAnsi="CMTT12" w:cs="CMTT12"/>
          <w:sz w:val="24"/>
          <w:szCs w:val="24"/>
        </w:rPr>
        <w:t>(end,:)</w:t>
      </w:r>
      <w:r>
        <w:rPr>
          <w:rFonts w:ascii="CMR12" w:hAnsi="CMR12" w:cs="CMR12"/>
          <w:sz w:val="24"/>
          <w:szCs w:val="24"/>
        </w:rPr>
        <w:t>, denotes the last index in the speci</w:t>
      </w:r>
      <w:r>
        <w:rPr>
          <w:rFonts w:ascii="CMR12" w:hAnsi="CMR12" w:cs="CMR12"/>
          <w:sz w:val="24"/>
          <w:szCs w:val="24"/>
        </w:rPr>
        <w:t>fi</w:t>
      </w:r>
      <w:r>
        <w:rPr>
          <w:rFonts w:ascii="CMR12" w:hAnsi="CMR12" w:cs="CMR12"/>
          <w:sz w:val="24"/>
          <w:szCs w:val="24"/>
        </w:rPr>
        <w:t>ed dimension.</w:t>
      </w:r>
    </w:p>
    <w:p w:rsidR="00134D7F" w:rsidRPr="00134D7F" w:rsidRDefault="00134D7F" w:rsidP="00134D7F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 w:rsidRPr="00134D7F">
        <w:rPr>
          <w:rFonts w:ascii="CMTT12" w:hAnsi="CMTT12" w:cs="CMTT12"/>
          <w:sz w:val="24"/>
          <w:szCs w:val="24"/>
        </w:rPr>
        <w:t>A</w:t>
      </w:r>
      <w:r>
        <w:rPr>
          <w:rFonts w:ascii="CMTT12" w:hAnsi="CMTT12" w:cs="CMTT12"/>
          <w:sz w:val="24"/>
          <w:szCs w:val="24"/>
        </w:rPr>
        <w:t xml:space="preserve"> </w:t>
      </w:r>
      <w:r w:rsidRPr="00134D7F">
        <w:rPr>
          <w:rFonts w:ascii="CMTT12" w:hAnsi="CMTT12" w:cs="CMTT12"/>
          <w:sz w:val="24"/>
          <w:szCs w:val="24"/>
        </w:rPr>
        <w:t>(</w:t>
      </w:r>
      <w:r w:rsidRPr="00134D7F">
        <w:rPr>
          <w:rFonts w:ascii="CMTT12" w:hAnsi="CMTT12" w:cs="CMTT12"/>
          <w:sz w:val="24"/>
          <w:szCs w:val="24"/>
        </w:rPr>
        <w:t>end, end</w:t>
      </w:r>
      <w:r w:rsidRPr="00134D7F">
        <w:rPr>
          <w:rFonts w:ascii="CMTT12" w:hAnsi="CMTT12" w:cs="CMTT12"/>
          <w:sz w:val="24"/>
          <w:szCs w:val="24"/>
        </w:rPr>
        <w:t>:-1:1)</w:t>
      </w:r>
    </w:p>
    <w:p w:rsidR="00134D7F" w:rsidRPr="00134D7F" w:rsidRDefault="00134D7F" w:rsidP="00134D7F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 w:rsidRPr="00134D7F">
        <w:rPr>
          <w:rFonts w:ascii="CMTT12" w:hAnsi="CMTT12" w:cs="CMTT12"/>
          <w:sz w:val="24"/>
          <w:szCs w:val="24"/>
        </w:rPr>
        <w:t>ans =  9     8     7</w:t>
      </w:r>
    </w:p>
    <w:p w:rsidR="00134D7F" w:rsidRPr="00134D7F" w:rsidRDefault="00134D7F" w:rsidP="00134D7F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</w:p>
    <w:p w:rsidR="00134D7F" w:rsidRPr="00134D7F" w:rsidRDefault="00134D7F" w:rsidP="00134D7F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 w:rsidRPr="00134D7F">
        <w:rPr>
          <w:rFonts w:ascii="CMTT12" w:hAnsi="CMTT12" w:cs="CMTT12"/>
          <w:sz w:val="24"/>
          <w:szCs w:val="24"/>
        </w:rPr>
        <w:t>&gt;&gt; A</w:t>
      </w:r>
      <w:r w:rsidR="004D6D7F">
        <w:rPr>
          <w:rFonts w:ascii="CMTT12" w:hAnsi="CMTT12" w:cs="CMTT12"/>
          <w:sz w:val="24"/>
          <w:szCs w:val="24"/>
        </w:rPr>
        <w:t xml:space="preserve"> </w:t>
      </w:r>
      <w:r w:rsidRPr="00134D7F">
        <w:rPr>
          <w:rFonts w:ascii="CMTT12" w:hAnsi="CMTT12" w:cs="CMTT12"/>
          <w:sz w:val="24"/>
          <w:szCs w:val="24"/>
        </w:rPr>
        <w:t>(end:-1:1</w:t>
      </w:r>
      <w:r w:rsidR="004D6D7F" w:rsidRPr="00134D7F">
        <w:rPr>
          <w:rFonts w:ascii="CMTT12" w:hAnsi="CMTT12" w:cs="CMTT12"/>
          <w:sz w:val="24"/>
          <w:szCs w:val="24"/>
        </w:rPr>
        <w:t>, end</w:t>
      </w:r>
      <w:r w:rsidRPr="00134D7F">
        <w:rPr>
          <w:rFonts w:ascii="CMTT12" w:hAnsi="CMTT12" w:cs="CMTT12"/>
          <w:sz w:val="24"/>
          <w:szCs w:val="24"/>
        </w:rPr>
        <w:t>)</w:t>
      </w:r>
    </w:p>
    <w:p w:rsidR="00134D7F" w:rsidRPr="00134D7F" w:rsidRDefault="00134D7F" w:rsidP="00134D7F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</w:p>
    <w:p w:rsidR="00134D7F" w:rsidRPr="00134D7F" w:rsidRDefault="00AA58FC" w:rsidP="00134D7F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 w:rsidRPr="00134D7F">
        <w:rPr>
          <w:rFonts w:ascii="CMTT12" w:hAnsi="CMTT12" w:cs="CMTT12"/>
          <w:sz w:val="24"/>
          <w:szCs w:val="24"/>
        </w:rPr>
        <w:t>Ans</w:t>
      </w:r>
      <w:r w:rsidR="00134D7F" w:rsidRPr="00134D7F">
        <w:rPr>
          <w:rFonts w:ascii="CMTT12" w:hAnsi="CMTT12" w:cs="CMTT12"/>
          <w:sz w:val="24"/>
          <w:szCs w:val="24"/>
        </w:rPr>
        <w:t xml:space="preserve"> </w:t>
      </w:r>
      <w:r w:rsidRPr="00134D7F">
        <w:rPr>
          <w:rFonts w:ascii="CMTT12" w:hAnsi="CMTT12" w:cs="CMTT12"/>
          <w:sz w:val="24"/>
          <w:szCs w:val="24"/>
        </w:rPr>
        <w:t>= 9</w:t>
      </w:r>
    </w:p>
    <w:p w:rsidR="00134D7F" w:rsidRPr="00134D7F" w:rsidRDefault="00134D7F" w:rsidP="00134D7F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 w:rsidRPr="00134D7F">
        <w:rPr>
          <w:rFonts w:ascii="CMTT12" w:hAnsi="CMTT12" w:cs="CMTT12"/>
          <w:sz w:val="24"/>
          <w:szCs w:val="24"/>
        </w:rPr>
        <w:t xml:space="preserve">     </w:t>
      </w:r>
      <w:r>
        <w:rPr>
          <w:rFonts w:ascii="CMTT12" w:hAnsi="CMTT12" w:cs="CMTT12"/>
          <w:sz w:val="24"/>
          <w:szCs w:val="24"/>
        </w:rPr>
        <w:t xml:space="preserve">     </w:t>
      </w:r>
      <w:r w:rsidRPr="00134D7F">
        <w:rPr>
          <w:rFonts w:ascii="CMTT12" w:hAnsi="CMTT12" w:cs="CMTT12"/>
          <w:sz w:val="24"/>
          <w:szCs w:val="24"/>
        </w:rPr>
        <w:t>6</w:t>
      </w:r>
    </w:p>
    <w:p w:rsidR="00D3743E" w:rsidRDefault="00134D7F" w:rsidP="00134D7F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 w:rsidRPr="00134D7F">
        <w:rPr>
          <w:rFonts w:ascii="CMTT12" w:hAnsi="CMTT12" w:cs="CMTT12"/>
          <w:sz w:val="24"/>
          <w:szCs w:val="24"/>
        </w:rPr>
        <w:t xml:space="preserve">    </w:t>
      </w:r>
      <w:r>
        <w:rPr>
          <w:rFonts w:ascii="CMTT12" w:hAnsi="CMTT12" w:cs="CMTT12"/>
          <w:sz w:val="24"/>
          <w:szCs w:val="24"/>
        </w:rPr>
        <w:t xml:space="preserve">   </w:t>
      </w:r>
      <w:r w:rsidRPr="00134D7F">
        <w:rPr>
          <w:rFonts w:ascii="CMTT12" w:hAnsi="CMTT12" w:cs="CMTT12"/>
          <w:sz w:val="24"/>
          <w:szCs w:val="24"/>
        </w:rPr>
        <w:t xml:space="preserve"> </w:t>
      </w:r>
      <w:r>
        <w:rPr>
          <w:rFonts w:ascii="CMTT12" w:hAnsi="CMTT12" w:cs="CMTT12"/>
          <w:sz w:val="24"/>
          <w:szCs w:val="24"/>
        </w:rPr>
        <w:t xml:space="preserve"> </w:t>
      </w:r>
      <w:r w:rsidR="00AA58FC">
        <w:rPr>
          <w:rFonts w:ascii="CMTT12" w:hAnsi="CMTT12" w:cs="CMTT12"/>
          <w:sz w:val="24"/>
          <w:szCs w:val="24"/>
        </w:rPr>
        <w:t xml:space="preserve"> </w:t>
      </w:r>
      <w:r w:rsidRPr="00134D7F">
        <w:rPr>
          <w:rFonts w:ascii="CMTT12" w:hAnsi="CMTT12" w:cs="CMTT12"/>
          <w:sz w:val="24"/>
          <w:szCs w:val="24"/>
        </w:rPr>
        <w:t>3</w:t>
      </w:r>
    </w:p>
    <w:p w:rsidR="004D6D7F" w:rsidRPr="00D3743E" w:rsidRDefault="004D6D7F" w:rsidP="00134D7F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bookmarkStart w:id="0" w:name="_GoBack"/>
      <w:bookmarkEnd w:id="0"/>
    </w:p>
    <w:sectPr w:rsidR="004D6D7F" w:rsidRPr="00D3743E" w:rsidSect="00C64AF7">
      <w:pgSz w:w="12240" w:h="15840"/>
      <w:pgMar w:top="45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CSC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820ED"/>
    <w:multiLevelType w:val="hybridMultilevel"/>
    <w:tmpl w:val="31CE3326"/>
    <w:lvl w:ilvl="0" w:tplc="EE7A80C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CMR1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C144E"/>
    <w:multiLevelType w:val="hybridMultilevel"/>
    <w:tmpl w:val="41640D6C"/>
    <w:lvl w:ilvl="0" w:tplc="EE7A80C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CMR1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560"/>
    <w:rsid w:val="000C1835"/>
    <w:rsid w:val="000D50B1"/>
    <w:rsid w:val="00102946"/>
    <w:rsid w:val="00112CF4"/>
    <w:rsid w:val="00120F86"/>
    <w:rsid w:val="00134D7F"/>
    <w:rsid w:val="001F388C"/>
    <w:rsid w:val="003C01E1"/>
    <w:rsid w:val="003F3DC1"/>
    <w:rsid w:val="0045577A"/>
    <w:rsid w:val="004D2D7E"/>
    <w:rsid w:val="004D6D7F"/>
    <w:rsid w:val="004E5D9A"/>
    <w:rsid w:val="0051000B"/>
    <w:rsid w:val="005634DF"/>
    <w:rsid w:val="0059637C"/>
    <w:rsid w:val="006F25F7"/>
    <w:rsid w:val="00791731"/>
    <w:rsid w:val="007933E6"/>
    <w:rsid w:val="00885816"/>
    <w:rsid w:val="008E6999"/>
    <w:rsid w:val="00A30319"/>
    <w:rsid w:val="00A575C6"/>
    <w:rsid w:val="00AA58FC"/>
    <w:rsid w:val="00BE0D37"/>
    <w:rsid w:val="00C64AF7"/>
    <w:rsid w:val="00CA62EB"/>
    <w:rsid w:val="00D3743E"/>
    <w:rsid w:val="00DD6422"/>
    <w:rsid w:val="00E271EE"/>
    <w:rsid w:val="00EF0DA9"/>
    <w:rsid w:val="00F35560"/>
    <w:rsid w:val="00F7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60BA3"/>
  <w15:chartTrackingRefBased/>
  <w15:docId w15:val="{C08F7D1A-C554-461C-8994-9933A7C6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2C559E5E</Template>
  <TotalTime>548</TotalTime>
  <Pages>6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</Company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Mandloi</dc:creator>
  <cp:keywords/>
  <dc:description/>
  <cp:lastModifiedBy>Kuldeep Mandloi</cp:lastModifiedBy>
  <cp:revision>23</cp:revision>
  <dcterms:created xsi:type="dcterms:W3CDTF">2018-09-28T15:56:00Z</dcterms:created>
  <dcterms:modified xsi:type="dcterms:W3CDTF">2018-09-29T01:07:00Z</dcterms:modified>
</cp:coreProperties>
</file>